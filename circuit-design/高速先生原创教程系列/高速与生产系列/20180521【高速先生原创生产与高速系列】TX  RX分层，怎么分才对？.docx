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DA3B14" w:rsidRPr="00DA3B14">
        <w:rPr>
          <w:rFonts w:hint="eastAsia"/>
          <w:b/>
          <w:sz w:val="28"/>
          <w:szCs w:val="28"/>
          <w:lang w:eastAsia="zh-CN"/>
        </w:rPr>
        <w:t>TX  RX</w:t>
      </w:r>
      <w:r w:rsidR="00DA3B14" w:rsidRPr="00DA3B14">
        <w:rPr>
          <w:rFonts w:hint="eastAsia"/>
          <w:b/>
          <w:sz w:val="28"/>
          <w:szCs w:val="28"/>
          <w:lang w:eastAsia="zh-CN"/>
        </w:rPr>
        <w:t>分层，怎么分才对？</w:t>
      </w:r>
    </w:p>
    <w:p w:rsidR="002039C8" w:rsidRDefault="0002255D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DA3B14">
                    <w:rPr>
                      <w:rFonts w:hint="eastAsia"/>
                      <w:lang w:eastAsia="zh-CN"/>
                    </w:rPr>
                    <w:t>刘丽娟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DA3B14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DA3B14" w:rsidRPr="003A488B" w:rsidRDefault="00DA3B14" w:rsidP="00DA3B14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【关键词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keyword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串扰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分层</w:t>
      </w:r>
    </w:p>
    <w:p w:rsidR="00DA3B14" w:rsidRPr="003D06DA" w:rsidRDefault="00DA3B14" w:rsidP="00DA3B14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【内容摘要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description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分层的字面意思，就是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不同层。但是，</w:t>
      </w:r>
      <w:bookmarkStart w:id="0" w:name="_GoBack"/>
      <w:bookmarkEnd w:id="0"/>
      <w:r>
        <w:rPr>
          <w:rFonts w:hint="eastAsia"/>
          <w:noProof/>
          <w:lang w:eastAsia="zh-CN" w:bidi="ar-SA"/>
        </w:rPr>
        <w:t>是不是只要不同层，你就真的达到了控制串扰的目的呢？</w:t>
      </w:r>
    </w:p>
    <w:p w:rsidR="00DA3B14" w:rsidRPr="003D06DA" w:rsidRDefault="00DA3B14" w:rsidP="00DA3B14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【正文】</w:t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上周和大家讨论了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为什么要分层，并抛出了一个具体的布线问题：</w:t>
      </w:r>
      <w:r>
        <w:rPr>
          <w:rFonts w:hint="eastAsia"/>
          <w:noProof/>
          <w:lang w:eastAsia="zh-CN" w:bidi="ar-SA"/>
        </w:rPr>
        <w:t>BGA</w:t>
      </w:r>
      <w:r>
        <w:rPr>
          <w:rFonts w:hint="eastAsia"/>
          <w:noProof/>
          <w:lang w:eastAsia="zh-CN" w:bidi="ar-SA"/>
        </w:rPr>
        <w:t>需要出</w:t>
      </w:r>
      <w:r>
        <w:rPr>
          <w:rFonts w:hint="eastAsia"/>
          <w:noProof/>
          <w:lang w:eastAsia="zh-CN" w:bidi="ar-SA"/>
        </w:rPr>
        <w:t>4</w:t>
      </w:r>
      <w:r>
        <w:rPr>
          <w:rFonts w:hint="eastAsia"/>
          <w:noProof/>
          <w:lang w:eastAsia="zh-CN" w:bidi="ar-SA"/>
        </w:rPr>
        <w:t>行线，</w:t>
      </w:r>
      <w:r>
        <w:rPr>
          <w:rFonts w:hint="eastAsia"/>
          <w:noProof/>
          <w:lang w:eastAsia="zh-CN" w:bidi="ar-SA"/>
        </w:rPr>
        <w:t>2</w:t>
      </w:r>
      <w:r>
        <w:rPr>
          <w:rFonts w:hint="eastAsia"/>
          <w:noProof/>
          <w:lang w:eastAsia="zh-CN" w:bidi="ar-SA"/>
        </w:rPr>
        <w:t>行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2</w:t>
      </w:r>
      <w:r>
        <w:rPr>
          <w:rFonts w:hint="eastAsia"/>
          <w:noProof/>
          <w:lang w:eastAsia="zh-CN" w:bidi="ar-SA"/>
        </w:rPr>
        <w:t>行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，但是分两种</w:t>
      </w:r>
      <w:r>
        <w:rPr>
          <w:rFonts w:hint="eastAsia"/>
          <w:noProof/>
          <w:lang w:eastAsia="zh-CN" w:bidi="ar-SA"/>
        </w:rPr>
        <w:t>BGA pin</w:t>
      </w:r>
      <w:r>
        <w:rPr>
          <w:rFonts w:hint="eastAsia"/>
          <w:noProof/>
          <w:lang w:eastAsia="zh-CN" w:bidi="ar-SA"/>
        </w:rPr>
        <w:t>定义（如下图所示），针对这两种</w:t>
      </w:r>
      <w:r>
        <w:rPr>
          <w:rFonts w:hint="eastAsia"/>
          <w:noProof/>
          <w:lang w:eastAsia="zh-CN" w:bidi="ar-SA"/>
        </w:rPr>
        <w:t>BGA pin</w:t>
      </w:r>
      <w:r>
        <w:rPr>
          <w:rFonts w:hint="eastAsia"/>
          <w:noProof/>
          <w:lang w:eastAsia="zh-CN" w:bidi="ar-SA"/>
        </w:rPr>
        <w:t>定义我们该如何出线？</w:t>
      </w: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3599" o:spid="_x0000_s1050" type="#_x0000_t202" style="position:absolute;margin-left:368.5pt;margin-top:262.35pt;width:40.25pt;height:20.95pt;z-index:251682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" fillcolor="white [3201]" strokeweight=".5pt">
            <v:textbox>
              <w:txbxContent>
                <w:p w:rsidR="00DA3B14" w:rsidRDefault="00DA3B14" w:rsidP="00DA3B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RX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98" o:spid="_x0000_s1049" type="#_x0000_t202" style="position:absolute;margin-left:374.45pt;margin-top:113pt;width:40.25pt;height:20.95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" fillcolor="white [3201]" strokeweight=".5pt">
            <v:textbox>
              <w:txbxContent>
                <w:p w:rsidR="00DA3B14" w:rsidRDefault="00DA3B14" w:rsidP="00DA3B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RX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97" o:spid="_x0000_s1048" type="#_x0000_t202" style="position:absolute;margin-left:374.45pt;margin-top:200pt;width:40.25pt;height:20.95pt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" fillcolor="white [3201]" strokeweight=".5pt">
            <v:textbox>
              <w:txbxContent>
                <w:p w:rsidR="00DA3B14" w:rsidRDefault="00DA3B14" w:rsidP="00DA3B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TX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96" o:spid="_x0000_s1047" type="#_x0000_t202" style="position:absolute;margin-left:368.45pt;margin-top:34.5pt;width:40.25pt;height:20.9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" fillcolor="white [3201]" strokeweight=".5pt">
            <v:textbox>
              <w:txbxContent>
                <w:p w:rsidR="00DA3B14" w:rsidRDefault="00DA3B14" w:rsidP="00DA3B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TX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95" o:spid="_x0000_s1046" type="#_x0000_t202" style="position:absolute;margin-left:134.7pt;margin-top:259.65pt;width:40.25pt;height:20.95pt;z-index:2516787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" fillcolor="white [3201]" strokeweight=".5pt">
            <v:textbox>
              <w:txbxContent>
                <w:p w:rsidR="00DA3B14" w:rsidRDefault="00DA3B14" w:rsidP="00DA3B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RX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94" o:spid="_x0000_s1045" type="#_x0000_t202" style="position:absolute;margin-left:140.65pt;margin-top:200pt;width:40.25pt;height:20.95pt;z-index:2516776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" fillcolor="white [3201]" strokeweight=".5pt">
            <v:textbox>
              <w:txbxContent>
                <w:p w:rsidR="00DA3B14" w:rsidRDefault="00DA3B14" w:rsidP="00DA3B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RX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93" o:spid="_x0000_s1044" type="#_x0000_t202" style="position:absolute;margin-left:135.85pt;margin-top:116.2pt;width:40.3pt;height:20.95pt;z-index:2516766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" fillcolor="white [3201]" strokeweight=".5pt">
            <v:textbox>
              <w:txbxContent>
                <w:p w:rsidR="00DA3B14" w:rsidRDefault="00DA3B14" w:rsidP="00DA3B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TX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92" o:spid="_x0000_s1043" type="#_x0000_t202" style="position:absolute;margin-left:140.5pt;margin-top:31.15pt;width:40.3pt;height:20.95pt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" fillcolor="white [3201]" strokeweight=".5pt">
            <v:textbox>
              <w:txbxContent>
                <w:p w:rsidR="00DA3B14" w:rsidRDefault="00DA3B14" w:rsidP="00DA3B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TX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1849272" cy="3623481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t xml:space="preserve">                   </w:t>
      </w:r>
      <w:r>
        <w:rPr>
          <w:noProof/>
          <w:lang w:eastAsia="zh-CN" w:bidi="ar-SA"/>
        </w:rPr>
        <w:drawing>
          <wp:inline distT="0" distB="0" distL="0" distR="0">
            <wp:extent cx="1849272" cy="3628582"/>
            <wp:effectExtent l="0" t="0" r="0" b="0"/>
            <wp:docPr id="23590" name="图片 2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pStyle w:val="af4"/>
        <w:jc w:val="center"/>
        <w:rPr>
          <w:noProof/>
          <w:lang w:eastAsia="zh-CN" w:bidi="ar-SA"/>
        </w:rPr>
      </w:pPr>
      <w:r>
        <w:rPr>
          <w:rFonts w:hint="eastAsia"/>
          <w:lang w:eastAsia="zh-CN"/>
        </w:rPr>
        <w:t>图</w:t>
      </w:r>
      <w:r>
        <w:fldChar w:fldCharType="begin"/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fldChar w:fldCharType="separate"/>
      </w:r>
      <w:r>
        <w:rPr>
          <w:noProof/>
          <w:lang w:eastAsia="zh-CN"/>
        </w:rPr>
        <w:t>1</w:t>
      </w:r>
      <w:r>
        <w:fldChar w:fldCharType="end"/>
      </w: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lastRenderedPageBreak/>
        <w:tab/>
      </w:r>
      <w:r>
        <w:rPr>
          <w:rFonts w:hint="eastAsia"/>
          <w:noProof/>
          <w:lang w:eastAsia="zh-CN" w:bidi="ar-SA"/>
        </w:rPr>
        <w:t>有同学已经知道要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分层出线以减小串扰。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分层的字面意思，就是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不同层。但是，是否只要不同层，你就真的达到了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分层的意义呢？比如下图所示左边的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BGA pin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排列，如果采用右边的出线层安排，我们来看看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layer3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layer5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层的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TX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信号对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layer8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层的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RX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信号的串扰。</w:t>
      </w:r>
    </w:p>
    <w:p w:rsidR="00DA3B14" w:rsidRDefault="00DA3B14" w:rsidP="00DA3B14">
      <w:pPr>
        <w:rPr>
          <w:rFonts w:ascii="Times New Roman" w:hAnsi="Times New Roman" w:cs="Times New Roman"/>
          <w:lang w:eastAsia="zh-CN"/>
        </w:rPr>
      </w:pPr>
      <w:r w:rsidRPr="0045363D">
        <w:rPr>
          <w:noProof/>
          <w:lang w:eastAsia="zh-CN" w:bidi="ar-SA"/>
        </w:rPr>
        <w:pict>
          <v:shape id="文本框 33" o:spid="_x0000_s1057" type="#_x0000_t202" style="position:absolute;margin-left:381.65pt;margin-top:169.7pt;width:79.45pt;height:26.8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00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 xml:space="preserve">RX: </w:t>
                  </w:r>
                  <w:r w:rsidRPr="00D43CCB">
                    <w:rPr>
                      <w:b/>
                      <w:color w:val="FF00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FF0000"/>
                      <w:lang w:eastAsia="zh-CN"/>
                    </w:rPr>
                    <w:t>10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41" o:spid="_x0000_s1056" type="#_x0000_t202" style="position:absolute;margin-left:381.1pt;margin-top:129.9pt;width:77.35pt;height:26.8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00FF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R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 xml:space="preserve">X: </w:t>
                  </w:r>
                  <w:r w:rsidRPr="00D43CCB">
                    <w:rPr>
                      <w:b/>
                      <w:color w:val="0000FF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8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42" o:spid="_x0000_s1055" type="#_x0000_t202" style="position:absolute;margin-left:383.25pt;margin-top:76.7pt;width:75.2pt;height:26.8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B050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B050"/>
                      <w:lang w:eastAsia="zh-CN"/>
                    </w:rPr>
                    <w:t>T</w:t>
                  </w: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 xml:space="preserve">X: </w:t>
                  </w:r>
                  <w:r w:rsidRPr="00D43CCB">
                    <w:rPr>
                      <w:b/>
                      <w:color w:val="00B05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00B050"/>
                      <w:lang w:eastAsia="zh-CN"/>
                    </w:rPr>
                    <w:t>5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43" o:spid="_x0000_s1054" type="#_x0000_t202" style="position:absolute;margin-left:383.3pt;margin-top:23.5pt;width:77.9pt;height:26.8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99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 xml:space="preserve">TX: </w:t>
                  </w:r>
                  <w:r w:rsidRPr="00D43CCB">
                    <w:rPr>
                      <w:b/>
                      <w:color w:val="FF99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FF9900"/>
                      <w:lang w:eastAsia="zh-CN"/>
                    </w:rPr>
                    <w:t>3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30" o:spid="_x0000_s1058" type="#_x0000_t13" style="position:absolute;margin-left:145.45pt;margin-top:129.4pt;width:60.2pt;height:33.3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" adj="15621" fillcolor="#4f81bd [3204]" strokecolor="#243f60 [1604]" strokeweight="2pt"/>
        </w:pict>
      </w:r>
      <w:r>
        <w:rPr>
          <w:noProof/>
          <w:lang w:eastAsia="zh-CN" w:bidi="ar-SA"/>
        </w:rPr>
        <w:drawing>
          <wp:inline distT="0" distB="0" distL="0" distR="0">
            <wp:extent cx="2053817" cy="2879678"/>
            <wp:effectExtent l="0" t="0" r="381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932" cy="28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lang w:eastAsia="zh-CN"/>
        </w:rPr>
        <w:t xml:space="preserve">       </w:t>
      </w:r>
      <w:r>
        <w:rPr>
          <w:noProof/>
          <w:lang w:eastAsia="zh-CN" w:bidi="ar-SA"/>
        </w:rPr>
        <w:drawing>
          <wp:inline distT="0" distB="0" distL="0" distR="0">
            <wp:extent cx="2391960" cy="2880000"/>
            <wp:effectExtent l="0" t="0" r="8890" b="0"/>
            <wp:docPr id="23556" name="图片 2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9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pStyle w:val="af4"/>
        <w:jc w:val="center"/>
        <w:rPr>
          <w:noProof/>
          <w:lang w:eastAsia="zh-CN" w:bidi="ar-SA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2</w:t>
      </w:r>
    </w:p>
    <w:p w:rsidR="00DA3B14" w:rsidRDefault="00DA3B14" w:rsidP="00DA3B14">
      <w:pPr>
        <w:spacing w:after="0" w:line="360" w:lineRule="auto"/>
        <w:ind w:firstLine="42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为了让大家对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layer3/5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的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TX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走线与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layer8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的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RX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过孔的位置关系一目了然，我分别把俯视图、侧面图展示出来：</w:t>
      </w:r>
    </w:p>
    <w:p w:rsidR="00DA3B14" w:rsidRDefault="00DA3B14" w:rsidP="00DA3B14">
      <w:pPr>
        <w:spacing w:after="0" w:line="360" w:lineRule="auto"/>
        <w:jc w:val="center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321551"/>
            <wp:effectExtent l="0" t="0" r="254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pict>
          <v:shape id="文本框 60" o:spid="_x0000_s1063" type="#_x0000_t202" style="position:absolute;margin-left:208.15pt;margin-top:-1.1pt;width:89.7pt;height:26.3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" filled="f" stroked="f" strokeweight=".5pt">
            <v:textbox>
              <w:txbxContent>
                <w:p w:rsidR="00DA3B14" w:rsidRPr="00AD1168" w:rsidRDefault="00DA3B14" w:rsidP="00DA3B14">
                  <w:pPr>
                    <w:rPr>
                      <w:color w:val="0000FF"/>
                    </w:rPr>
                  </w:pPr>
                  <w:r w:rsidRPr="00AD1168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TX</w:t>
                  </w:r>
                  <w:r w:rsidRPr="00AD1168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出线</w:t>
                  </w:r>
                  <w:r w:rsidRPr="00AD1168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layer3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54" o:spid="_x0000_s1059" type="#_x0000_t202" style="position:absolute;margin-left:-3.4pt;margin-top:-2.1pt;width:83.8pt;height:26.3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" filled="f" stroked="f" strokeweight=".5pt">
            <v:textbox>
              <w:txbxContent>
                <w:p w:rsidR="00DA3B14" w:rsidRPr="00AD1168" w:rsidRDefault="00DA3B14" w:rsidP="00DA3B14">
                  <w:pPr>
                    <w:rPr>
                      <w:color w:val="FF00FF"/>
                    </w:rPr>
                  </w:pPr>
                  <w:r w:rsidRPr="00AD1168"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TX</w:t>
                  </w:r>
                  <w:r w:rsidRPr="00AD1168"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出线</w:t>
                  </w:r>
                  <w:r w:rsidRPr="00AD1168"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layer5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62" o:spid="_x0000_s1065" type="#_x0000_t32" style="position:absolute;margin-left:271.2pt;margin-top:19.3pt;width:14.95pt;height:22.55pt;flip:x 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" strokecolor="red" strokeweight="2.25pt">
            <v:stroke startarrow="open"/>
          </v:shape>
        </w:pict>
      </w:r>
      <w:r>
        <w:rPr>
          <w:noProof/>
          <w:lang w:eastAsia="zh-CN" w:bidi="ar-SA"/>
        </w:rPr>
        <w:pict>
          <v:shape id="直接箭头连接符 61" o:spid="_x0000_s1064" type="#_x0000_t32" style="position:absolute;margin-left:37.9pt;margin-top:14.5pt;width:27.4pt;height:59.1pt;flip:x y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" strokecolor="red" strokeweight="2.25pt">
            <v:stroke startarrow="open"/>
          </v:shape>
        </w:pict>
      </w:r>
      <w:r>
        <w:rPr>
          <w:noProof/>
          <w:lang w:eastAsia="zh-CN" w:bidi="ar-SA"/>
        </w:rPr>
        <w:pict>
          <v:shape id="直接箭头连接符 59" o:spid="_x0000_s1062" type="#_x0000_t32" style="position:absolute;margin-left:278.45pt;margin-top:125.2pt;width:30.2pt;height:31.15pt;flip:y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" strokecolor="red" strokeweight="2.25pt">
            <v:stroke startarrow="open"/>
          </v:shape>
        </w:pict>
      </w:r>
      <w:r>
        <w:rPr>
          <w:noProof/>
          <w:lang w:eastAsia="zh-CN" w:bidi="ar-SA"/>
        </w:rPr>
        <w:pict>
          <v:shape id="直接箭头连接符 58" o:spid="_x0000_s1061" type="#_x0000_t32" style="position:absolute;margin-left:146.4pt;margin-top:125.15pt;width:31.15pt;height:31.15pt;flip:x y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" strokecolor="red" strokeweight="2.25pt">
            <v:stroke startarrow="open"/>
          </v:shape>
        </w:pict>
      </w:r>
      <w:r>
        <w:rPr>
          <w:noProof/>
          <w:lang w:eastAsia="zh-CN" w:bidi="ar-SA"/>
        </w:rPr>
        <w:pict>
          <v:shape id="文本框 55" o:spid="_x0000_s1060" type="#_x0000_t202" style="position:absolute;margin-left:170.5pt;margin-top:147.65pt;width:119.25pt;height:27.4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" filled="f" stroked="f" strokeweight=".5pt">
            <v:textbox>
              <w:txbxContent>
                <w:p w:rsidR="00DA3B14" w:rsidRDefault="00DA3B14" w:rsidP="00DA3B14">
                  <w:r>
                    <w:rPr>
                      <w:rFonts w:hint="eastAsia"/>
                      <w:noProof/>
                      <w:lang w:eastAsia="zh-CN" w:bidi="ar-SA"/>
                    </w:rPr>
                    <w:t xml:space="preserve">RX </w:t>
                  </w:r>
                  <w:r>
                    <w:rPr>
                      <w:noProof/>
                      <w:lang w:eastAsia="zh-CN" w:bidi="ar-SA"/>
                    </w:rPr>
                    <w:t>V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ia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出线在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layer8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2642823" cy="1872000"/>
            <wp:effectExtent l="0" t="0" r="571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823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>
            <wp:extent cx="2556000" cy="179484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7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针对上图所示的两种出线方式，</w:t>
      </w:r>
      <w:r>
        <w:rPr>
          <w:rFonts w:hint="eastAsia"/>
          <w:noProof/>
          <w:lang w:eastAsia="zh-CN" w:bidi="ar-SA"/>
        </w:rPr>
        <w:t>layer3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layer5</w:t>
      </w:r>
      <w:r>
        <w:rPr>
          <w:rFonts w:hint="eastAsia"/>
          <w:noProof/>
          <w:lang w:eastAsia="zh-CN" w:bidi="ar-SA"/>
        </w:rPr>
        <w:t>层的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对</w:t>
      </w:r>
      <w:r>
        <w:rPr>
          <w:noProof/>
          <w:lang w:eastAsia="zh-CN" w:bidi="ar-SA"/>
        </w:rPr>
        <w:t>L</w:t>
      </w:r>
      <w:r>
        <w:rPr>
          <w:rFonts w:hint="eastAsia"/>
          <w:noProof/>
          <w:lang w:eastAsia="zh-CN" w:bidi="ar-SA"/>
        </w:rPr>
        <w:t>ayer8</w:t>
      </w:r>
      <w:r>
        <w:rPr>
          <w:rFonts w:hint="eastAsia"/>
          <w:noProof/>
          <w:lang w:eastAsia="zh-CN" w:bidi="ar-SA"/>
        </w:rPr>
        <w:t>层的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信号，串扰量如下所示：</w:t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文本框 23578" o:spid="_x0000_s1067" type="#_x0000_t202" style="position:absolute;left:0;text-align:left;margin-left:118.9pt;margin-top:99.05pt;width:201.45pt;height:26.3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" filled="f" stroked="f" strokeweight=".5pt">
            <v:textbox>
              <w:txbxContent>
                <w:p w:rsidR="00DA3B14" w:rsidRPr="00704893" w:rsidRDefault="00DA3B14" w:rsidP="00DA3B14">
                  <w:pPr>
                    <w:rPr>
                      <w:color w:val="0000FF"/>
                    </w:rPr>
                  </w:pPr>
                  <w:r w:rsidRPr="00704893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TX</w:t>
                  </w:r>
                  <w:r w:rsidRPr="00704893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出线</w:t>
                  </w:r>
                  <w:r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在</w:t>
                  </w:r>
                  <w:r w:rsidRPr="00704893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layer3</w:t>
                  </w:r>
                  <w:r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，</w:t>
                  </w:r>
                  <w:r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 xml:space="preserve">Rx </w:t>
                  </w:r>
                  <w:r w:rsidRPr="00574D10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via</w:t>
                  </w:r>
                  <w:r w:rsidRPr="00574D10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出线在</w:t>
                  </w:r>
                  <w:r w:rsidRPr="00574D10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layer8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76" o:spid="_x0000_s1066" type="#_x0000_t202" style="position:absolute;left:0;text-align:left;margin-left:119pt;margin-top:122.75pt;width:201.45pt;height:26.3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" filled="f" stroked="f" strokeweight=".5pt">
            <v:textbox>
              <w:txbxContent>
                <w:p w:rsidR="00DA3B14" w:rsidRPr="00704893" w:rsidRDefault="00DA3B14" w:rsidP="00DA3B14">
                  <w:pPr>
                    <w:rPr>
                      <w:color w:val="FF00FF"/>
                    </w:rPr>
                  </w:pPr>
                  <w:r w:rsidRPr="00704893"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TX</w:t>
                  </w:r>
                  <w:r w:rsidRPr="00704893"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出线</w:t>
                  </w:r>
                  <w:r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在</w:t>
                  </w:r>
                  <w:r w:rsidRPr="00704893"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layer5</w:t>
                  </w:r>
                  <w:r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，</w:t>
                  </w:r>
                  <w:r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Rx via</w:t>
                  </w:r>
                  <w:r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出线在</w:t>
                  </w:r>
                  <w:r>
                    <w:rPr>
                      <w:rFonts w:hint="eastAsia"/>
                      <w:noProof/>
                      <w:color w:val="FF00FF"/>
                      <w:lang w:eastAsia="zh-CN" w:bidi="ar-SA"/>
                    </w:rPr>
                    <w:t>layer8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2789158"/>
            <wp:effectExtent l="0" t="0" r="2540" b="0"/>
            <wp:docPr id="23574" name="图片 2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上面两条串扰线，给我们展示了两个东西：</w:t>
      </w:r>
    </w:p>
    <w:p w:rsidR="00DA3B14" w:rsidRDefault="00DA3B14" w:rsidP="00DA3B14">
      <w:pPr>
        <w:pStyle w:val="a6"/>
        <w:numPr>
          <w:ilvl w:val="0"/>
          <w:numId w:val="7"/>
        </w:numPr>
        <w:spacing w:after="0" w:line="360" w:lineRule="auto"/>
        <w:rPr>
          <w:noProof/>
          <w:lang w:eastAsia="zh-CN" w:bidi="ar-SA"/>
        </w:rPr>
      </w:pPr>
      <w:r w:rsidRPr="00B6682E">
        <w:rPr>
          <w:rFonts w:hint="eastAsia"/>
          <w:noProof/>
          <w:color w:val="0000FF"/>
          <w:lang w:eastAsia="zh-CN" w:bidi="ar-SA"/>
        </w:rPr>
        <w:t>TX</w:t>
      </w:r>
      <w:r w:rsidRPr="00B6682E">
        <w:rPr>
          <w:rFonts w:hint="eastAsia"/>
          <w:noProof/>
          <w:color w:val="0000FF"/>
          <w:lang w:eastAsia="zh-CN" w:bidi="ar-SA"/>
        </w:rPr>
        <w:t>、</w:t>
      </w:r>
      <w:r w:rsidRPr="00B6682E">
        <w:rPr>
          <w:rFonts w:hint="eastAsia"/>
          <w:noProof/>
          <w:color w:val="0000FF"/>
          <w:lang w:eastAsia="zh-CN" w:bidi="ar-SA"/>
        </w:rPr>
        <w:t>Rx</w:t>
      </w:r>
      <w:r w:rsidRPr="00B6682E">
        <w:rPr>
          <w:rFonts w:hint="eastAsia"/>
          <w:noProof/>
          <w:color w:val="0000FF"/>
          <w:lang w:eastAsia="zh-CN" w:bidi="ar-SA"/>
        </w:rPr>
        <w:t>分层没分对，</w:t>
      </w:r>
      <w:r>
        <w:rPr>
          <w:rFonts w:hint="eastAsia"/>
          <w:noProof/>
          <w:color w:val="0000FF"/>
          <w:lang w:eastAsia="zh-CN" w:bidi="ar-SA"/>
        </w:rPr>
        <w:t>就跟没分层一样</w:t>
      </w:r>
      <w:r>
        <w:rPr>
          <w:rFonts w:hint="eastAsia"/>
          <w:noProof/>
          <w:lang w:eastAsia="zh-CN" w:bidi="ar-SA"/>
        </w:rPr>
        <w:t>。比如</w:t>
      </w:r>
      <w:r w:rsidRPr="002A3729">
        <w:rPr>
          <w:rFonts w:hint="eastAsia"/>
          <w:noProof/>
          <w:lang w:eastAsia="zh-CN" w:bidi="ar-SA"/>
        </w:rPr>
        <w:t>TX</w:t>
      </w:r>
      <w:r w:rsidRPr="00B6682E">
        <w:rPr>
          <w:rFonts w:hint="eastAsia"/>
          <w:noProof/>
          <w:lang w:eastAsia="zh-CN" w:bidi="ar-SA"/>
        </w:rPr>
        <w:t>出线在</w:t>
      </w:r>
      <w:r w:rsidRPr="00B6682E">
        <w:rPr>
          <w:rFonts w:hint="eastAsia"/>
          <w:noProof/>
          <w:lang w:eastAsia="zh-CN" w:bidi="ar-SA"/>
        </w:rPr>
        <w:t>layer3</w:t>
      </w:r>
      <w:r w:rsidRPr="00B6682E">
        <w:rPr>
          <w:rFonts w:hint="eastAsia"/>
          <w:noProof/>
          <w:lang w:eastAsia="zh-CN" w:bidi="ar-SA"/>
        </w:rPr>
        <w:t>，它</w:t>
      </w:r>
      <w:r w:rsidRPr="0035413C">
        <w:rPr>
          <w:rFonts w:hint="eastAsia"/>
          <w:noProof/>
          <w:lang w:eastAsia="zh-CN" w:bidi="ar-SA"/>
        </w:rPr>
        <w:t>在</w:t>
      </w:r>
      <w:r w:rsidRPr="0035413C">
        <w:rPr>
          <w:rFonts w:hint="eastAsia"/>
          <w:noProof/>
          <w:lang w:eastAsia="zh-CN" w:bidi="ar-SA"/>
        </w:rPr>
        <w:t>12.5GHz</w:t>
      </w:r>
      <w:r w:rsidRPr="0035413C">
        <w:rPr>
          <w:rFonts w:hint="eastAsia"/>
          <w:noProof/>
          <w:lang w:eastAsia="zh-CN" w:bidi="ar-SA"/>
        </w:rPr>
        <w:t>处，对</w:t>
      </w:r>
      <w:r w:rsidRPr="0035413C">
        <w:rPr>
          <w:rFonts w:hint="eastAsia"/>
          <w:noProof/>
          <w:lang w:eastAsia="zh-CN" w:bidi="ar-SA"/>
        </w:rPr>
        <w:t>RX@layer8</w:t>
      </w:r>
      <w:r w:rsidRPr="0035413C">
        <w:rPr>
          <w:rFonts w:hint="eastAsia"/>
          <w:noProof/>
          <w:lang w:eastAsia="zh-CN" w:bidi="ar-SA"/>
        </w:rPr>
        <w:t>的串扰达到</w:t>
      </w:r>
      <w:r>
        <w:rPr>
          <w:rFonts w:hint="eastAsia"/>
          <w:noProof/>
          <w:lang w:eastAsia="zh-CN" w:bidi="ar-SA"/>
        </w:rPr>
        <w:t>-</w:t>
      </w:r>
      <w:r w:rsidRPr="0035413C">
        <w:rPr>
          <w:rFonts w:hint="eastAsia"/>
          <w:noProof/>
          <w:lang w:eastAsia="zh-CN" w:bidi="ar-SA"/>
        </w:rPr>
        <w:t>46.2dB</w:t>
      </w:r>
      <w:r>
        <w:rPr>
          <w:rFonts w:hint="eastAsia"/>
          <w:noProof/>
          <w:lang w:eastAsia="zh-CN" w:bidi="ar-SA"/>
        </w:rPr>
        <w:t>，比上周说的</w:t>
      </w:r>
      <w:r w:rsidRPr="00B6682E"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同层所产生的</w:t>
      </w:r>
      <w:r>
        <w:rPr>
          <w:rFonts w:hint="eastAsia"/>
          <w:noProof/>
          <w:lang w:eastAsia="zh-CN" w:bidi="ar-SA"/>
        </w:rPr>
        <w:t>-47.3dB</w:t>
      </w:r>
      <w:r>
        <w:rPr>
          <w:rFonts w:hint="eastAsia"/>
          <w:noProof/>
          <w:lang w:eastAsia="zh-CN" w:bidi="ar-SA"/>
        </w:rPr>
        <w:t>的串扰还大。</w:t>
      </w:r>
    </w:p>
    <w:p w:rsidR="00DA3B14" w:rsidRPr="0035413C" w:rsidRDefault="00DA3B14" w:rsidP="00DA3B14">
      <w:pPr>
        <w:pStyle w:val="a6"/>
        <w:numPr>
          <w:ilvl w:val="0"/>
          <w:numId w:val="7"/>
        </w:numPr>
        <w:spacing w:after="0" w:line="360" w:lineRule="auto"/>
        <w:rPr>
          <w:noProof/>
          <w:lang w:eastAsia="zh-CN" w:bidi="ar-SA"/>
        </w:rPr>
      </w:pPr>
      <w:r w:rsidRPr="00B6682E">
        <w:rPr>
          <w:rFonts w:hint="eastAsia"/>
          <w:noProof/>
          <w:color w:val="0000FF"/>
          <w:lang w:eastAsia="zh-CN" w:bidi="ar-SA"/>
        </w:rPr>
        <w:t>TX</w:t>
      </w:r>
      <w:r w:rsidRPr="00B6682E">
        <w:rPr>
          <w:rFonts w:hint="eastAsia"/>
          <w:noProof/>
          <w:color w:val="0000FF"/>
          <w:lang w:eastAsia="zh-CN" w:bidi="ar-SA"/>
        </w:rPr>
        <w:t>、</w:t>
      </w:r>
      <w:r w:rsidRPr="00B6682E">
        <w:rPr>
          <w:rFonts w:hint="eastAsia"/>
          <w:noProof/>
          <w:color w:val="0000FF"/>
          <w:lang w:eastAsia="zh-CN" w:bidi="ar-SA"/>
        </w:rPr>
        <w:t>Rx</w:t>
      </w:r>
      <w:r w:rsidRPr="00B6682E">
        <w:rPr>
          <w:rFonts w:hint="eastAsia"/>
          <w:noProof/>
          <w:color w:val="0000FF"/>
          <w:lang w:eastAsia="zh-CN" w:bidi="ar-SA"/>
        </w:rPr>
        <w:t>分层没分对，</w:t>
      </w:r>
      <w:r w:rsidRPr="00B6682E">
        <w:rPr>
          <w:rFonts w:hint="eastAsia"/>
          <w:noProof/>
          <w:color w:val="0000FF"/>
          <w:lang w:eastAsia="zh-CN" w:bidi="ar-SA"/>
        </w:rPr>
        <w:t>TX</w:t>
      </w:r>
      <w:r w:rsidRPr="00B6682E">
        <w:rPr>
          <w:rFonts w:hint="eastAsia"/>
          <w:noProof/>
          <w:color w:val="0000FF"/>
          <w:lang w:eastAsia="zh-CN" w:bidi="ar-SA"/>
        </w:rPr>
        <w:t>、</w:t>
      </w:r>
      <w:r w:rsidRPr="00B6682E">
        <w:rPr>
          <w:rFonts w:hint="eastAsia"/>
          <w:noProof/>
          <w:color w:val="0000FF"/>
          <w:lang w:eastAsia="zh-CN" w:bidi="ar-SA"/>
        </w:rPr>
        <w:t>RX</w:t>
      </w:r>
      <w:r w:rsidRPr="00B6682E">
        <w:rPr>
          <w:rFonts w:hint="eastAsia"/>
          <w:noProof/>
          <w:color w:val="0000FF"/>
          <w:lang w:eastAsia="zh-CN" w:bidi="ar-SA"/>
        </w:rPr>
        <w:t>出线层离的越远串扰越大</w:t>
      </w:r>
      <w:r>
        <w:rPr>
          <w:rFonts w:hint="eastAsia"/>
          <w:noProof/>
          <w:lang w:eastAsia="zh-CN" w:bidi="ar-SA"/>
        </w:rPr>
        <w:t>。比如</w:t>
      </w:r>
      <w:r>
        <w:rPr>
          <w:rFonts w:hint="eastAsia"/>
          <w:noProof/>
          <w:lang w:eastAsia="zh-CN" w:bidi="ar-SA"/>
        </w:rPr>
        <w:t>TX</w:t>
      </w:r>
      <w:r w:rsidRPr="0035413C">
        <w:rPr>
          <w:rFonts w:hint="eastAsia"/>
          <w:noProof/>
          <w:lang w:eastAsia="zh-CN" w:bidi="ar-SA"/>
        </w:rPr>
        <w:t>在</w:t>
      </w:r>
      <w:r w:rsidRPr="0035413C">
        <w:rPr>
          <w:rFonts w:hint="eastAsia"/>
          <w:noProof/>
          <w:lang w:eastAsia="zh-CN" w:bidi="ar-SA"/>
        </w:rPr>
        <w:t>12.5GHz</w:t>
      </w:r>
      <w:r w:rsidRPr="0035413C">
        <w:rPr>
          <w:rFonts w:hint="eastAsia"/>
          <w:noProof/>
          <w:lang w:eastAsia="zh-CN" w:bidi="ar-SA"/>
        </w:rPr>
        <w:t>处对</w:t>
      </w:r>
      <w:r w:rsidRPr="0035413C">
        <w:rPr>
          <w:rFonts w:hint="eastAsia"/>
          <w:noProof/>
          <w:lang w:eastAsia="zh-CN" w:bidi="ar-SA"/>
        </w:rPr>
        <w:t>RX@layer8</w:t>
      </w:r>
      <w:r w:rsidRPr="0035413C">
        <w:rPr>
          <w:rFonts w:hint="eastAsia"/>
          <w:noProof/>
          <w:lang w:eastAsia="zh-CN" w:bidi="ar-SA"/>
        </w:rPr>
        <w:t>的串扰</w:t>
      </w:r>
      <w:r>
        <w:rPr>
          <w:rFonts w:hint="eastAsia"/>
          <w:noProof/>
          <w:lang w:eastAsia="zh-CN" w:bidi="ar-SA"/>
        </w:rPr>
        <w:t>，</w:t>
      </w:r>
      <w:r w:rsidRPr="00B6682E">
        <w:rPr>
          <w:rFonts w:hint="eastAsia"/>
          <w:noProof/>
          <w:lang w:eastAsia="zh-CN" w:bidi="ar-SA"/>
        </w:rPr>
        <w:t>layer3</w:t>
      </w:r>
      <w:r w:rsidRPr="00B6682E">
        <w:rPr>
          <w:rFonts w:hint="eastAsia"/>
          <w:noProof/>
          <w:lang w:eastAsia="zh-CN" w:bidi="ar-SA"/>
        </w:rPr>
        <w:t>的</w:t>
      </w:r>
      <w:r w:rsidRPr="00B6682E">
        <w:rPr>
          <w:rFonts w:hint="eastAsia"/>
          <w:noProof/>
          <w:lang w:eastAsia="zh-CN" w:bidi="ar-SA"/>
        </w:rPr>
        <w:t>TX</w:t>
      </w:r>
      <w:r w:rsidRPr="00B6682E">
        <w:rPr>
          <w:rFonts w:hint="eastAsia"/>
          <w:noProof/>
          <w:lang w:eastAsia="zh-CN" w:bidi="ar-SA"/>
        </w:rPr>
        <w:t>与</w:t>
      </w:r>
      <w:r w:rsidRPr="00B6682E">
        <w:rPr>
          <w:rFonts w:hint="eastAsia"/>
          <w:noProof/>
          <w:lang w:eastAsia="zh-CN" w:bidi="ar-SA"/>
        </w:rPr>
        <w:t>layer5</w:t>
      </w:r>
      <w:r w:rsidRPr="00B6682E">
        <w:rPr>
          <w:rFonts w:hint="eastAsia"/>
          <w:noProof/>
          <w:lang w:eastAsia="zh-CN" w:bidi="ar-SA"/>
        </w:rPr>
        <w:t>的</w:t>
      </w:r>
      <w:r w:rsidRPr="00B6682E"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多</w:t>
      </w:r>
      <w:r w:rsidRPr="00B6682E">
        <w:rPr>
          <w:rFonts w:hint="eastAsia"/>
          <w:noProof/>
          <w:lang w:eastAsia="zh-CN" w:bidi="ar-SA"/>
        </w:rPr>
        <w:t>了</w:t>
      </w:r>
      <w:r w:rsidRPr="00B6682E">
        <w:rPr>
          <w:rFonts w:hint="eastAsia"/>
          <w:noProof/>
          <w:lang w:eastAsia="zh-CN" w:bidi="ar-SA"/>
        </w:rPr>
        <w:t>10dB</w:t>
      </w:r>
      <w:r>
        <w:rPr>
          <w:rFonts w:hint="eastAsia"/>
          <w:noProof/>
          <w:lang w:eastAsia="zh-CN" w:bidi="ar-SA"/>
        </w:rPr>
        <w:t>。</w:t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上周我们说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如果不分层，</w:t>
      </w:r>
      <w:r>
        <w:rPr>
          <w:rFonts w:hint="eastAsia"/>
          <w:noProof/>
          <w:lang w:eastAsia="zh-CN" w:bidi="ar-SA"/>
        </w:rPr>
        <w:t>80mVpp Rx</w:t>
      </w:r>
      <w:r>
        <w:rPr>
          <w:rFonts w:hint="eastAsia"/>
          <w:noProof/>
          <w:lang w:eastAsia="zh-CN" w:bidi="ar-SA"/>
        </w:rPr>
        <w:t>信号可能扛不住</w:t>
      </w:r>
      <w:r>
        <w:rPr>
          <w:rFonts w:hint="eastAsia"/>
          <w:noProof/>
          <w:lang w:eastAsia="zh-CN" w:bidi="ar-SA"/>
        </w:rPr>
        <w:t>1200mVpp TX</w:t>
      </w:r>
      <w:r>
        <w:rPr>
          <w:rFonts w:hint="eastAsia"/>
          <w:noProof/>
          <w:lang w:eastAsia="zh-CN" w:bidi="ar-SA"/>
        </w:rPr>
        <w:t>信号的“小拳拳”，现在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分层了，怎么串扰还这么大呢？这是因为</w:t>
      </w:r>
      <w:r>
        <w:rPr>
          <w:rFonts w:hint="eastAsia"/>
          <w:noProof/>
          <w:lang w:eastAsia="zh-CN" w:bidi="ar-SA"/>
        </w:rPr>
        <w:t>1200mVpp TX</w:t>
      </w:r>
      <w:r>
        <w:rPr>
          <w:rFonts w:hint="eastAsia"/>
          <w:noProof/>
          <w:lang w:eastAsia="zh-CN" w:bidi="ar-SA"/>
        </w:rPr>
        <w:lastRenderedPageBreak/>
        <w:t>虽然用小拳拳捶不着你了，但人家会用道具，改拿棍子怼你了。只要力道够，照样把你怼趴下，甚至比小拳拳捶的还疼。</w:t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想要彻底不挨揍，就得切断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信号的影响，简单地说，就是主动远离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的控制范围，站在小拳拳打不着、拿棍子也怼不着的距离外。那么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手里的棍子是什么呢，有多长？——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手里的棍子，就是过孔的铜柱；长度就是过孔的长度。</w:t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我们别办法让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不拿棍子，但我们可以用菜刀把它的棍子切短。对过孔背钻，就使得过孔的长度就变短，再让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信号站在过孔长度范围以外。喏</w:t>
      </w:r>
      <w:r>
        <w:rPr>
          <w:rFonts w:hint="eastAsia"/>
          <w:noProof/>
          <w:lang w:eastAsia="zh-CN" w:bidi="ar-SA"/>
        </w:rPr>
        <w:t>~~~</w:t>
      </w:r>
      <w:r>
        <w:rPr>
          <w:rFonts w:hint="eastAsia"/>
          <w:noProof/>
          <w:lang w:eastAsia="zh-CN" w:bidi="ar-SA"/>
        </w:rPr>
        <w:t>就是下面这个样子的啦</w:t>
      </w:r>
      <w:r>
        <w:rPr>
          <w:rFonts w:hint="eastAsia"/>
          <w:noProof/>
          <w:lang w:eastAsia="zh-CN" w:bidi="ar-SA"/>
        </w:rPr>
        <w:t>~~</w:t>
      </w:r>
    </w:p>
    <w:p w:rsidR="00DA3B14" w:rsidRPr="00664A9A" w:rsidRDefault="00DA3B14" w:rsidP="00DA3B14">
      <w:pPr>
        <w:spacing w:after="0" w:line="360" w:lineRule="auto"/>
        <w:jc w:val="center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直接箭头连接符 63" o:spid="_x0000_s1082" type="#_x0000_t32" style="position:absolute;left:0;text-align:left;margin-left:179.7pt;margin-top:164.95pt;width:36pt;height:31.1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" strokecolor="red" strokeweight="2.25pt">
            <v:stroke startarrow="open"/>
          </v:shape>
        </w:pict>
      </w:r>
      <w:r>
        <w:rPr>
          <w:noProof/>
          <w:lang w:eastAsia="zh-CN" w:bidi="ar-SA"/>
        </w:rPr>
        <w:pict>
          <v:shape id="文本框 23552" o:spid="_x0000_s1083" type="#_x0000_t202" style="position:absolute;left:0;text-align:left;margin-left:211.55pt;margin-top:185.25pt;width:157.35pt;height:26.3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" filled="f" stroked="f" strokeweight=".5pt">
            <v:textbox>
              <w:txbxContent>
                <w:p w:rsidR="00DA3B14" w:rsidRDefault="00DA3B14" w:rsidP="00DA3B14">
                  <w:r>
                    <w:rPr>
                      <w:rFonts w:hint="eastAsia"/>
                      <w:noProof/>
                      <w:lang w:eastAsia="zh-CN" w:bidi="ar-SA"/>
                    </w:rPr>
                    <w:t>TX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出线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layer8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直接箭头连接符 23554" o:spid="_x0000_s1085" type="#_x0000_t32" style="position:absolute;left:0;text-align:left;margin-left:247.95pt;margin-top:56.7pt;width:25.25pt;height:32.2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" strokecolor="red" strokeweight="2.25pt">
            <v:stroke startarrow="open"/>
          </v:shape>
        </w:pict>
      </w:r>
      <w:r>
        <w:rPr>
          <w:noProof/>
          <w:lang w:eastAsia="zh-CN" w:bidi="ar-SA"/>
        </w:rPr>
        <w:pict>
          <v:shape id="文本框 23553" o:spid="_x0000_s1084" type="#_x0000_t202" style="position:absolute;left:0;text-align:left;margin-left:260.9pt;margin-top:82pt;width:119.25pt;height:27.4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" filled="f" stroked="f" strokeweight=".5pt">
            <v:textbox>
              <w:txbxContent>
                <w:p w:rsidR="00DA3B14" w:rsidRDefault="00DA3B14" w:rsidP="00DA3B14">
                  <w:r>
                    <w:rPr>
                      <w:rFonts w:hint="eastAsia"/>
                      <w:noProof/>
                      <w:lang w:eastAsia="zh-CN" w:bidi="ar-SA"/>
                    </w:rPr>
                    <w:t xml:space="preserve">RX </w:t>
                  </w:r>
                  <w:r>
                    <w:rPr>
                      <w:noProof/>
                      <w:lang w:eastAsia="zh-CN" w:bidi="ar-SA"/>
                    </w:rPr>
                    <w:t>V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ia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出线在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layer3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3191646" cy="2412000"/>
            <wp:effectExtent l="0" t="0" r="8890" b="7620"/>
            <wp:docPr id="23555" name="图片 2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646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那么</w:t>
      </w:r>
      <w:r>
        <w:rPr>
          <w:rFonts w:hint="eastAsia"/>
          <w:noProof/>
          <w:lang w:eastAsia="zh-CN" w:bidi="ar-SA"/>
        </w:rPr>
        <w:t>BGA</w:t>
      </w:r>
      <w:r>
        <w:rPr>
          <w:rFonts w:hint="eastAsia"/>
          <w:noProof/>
          <w:lang w:eastAsia="zh-CN" w:bidi="ar-SA"/>
        </w:rPr>
        <w:t>要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分层，怎么分层才是正确的分层？简单、粗暴放答案，看图说话：</w:t>
      </w:r>
    </w:p>
    <w:p w:rsidR="00DA3B14" w:rsidRDefault="00DA3B14" w:rsidP="00DA3B14">
      <w:pPr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pict>
          <v:shape id="右箭头 23573" o:spid="_x0000_s1077" type="#_x0000_t13" style="position:absolute;margin-left:281.95pt;margin-top:230.95pt;width:60.15pt;height:33.3pt;rotation:90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" adj="15621" fillcolor="#4f81bd [3204]" strokecolor="#243f60 [1604]" strokeweight="2pt"/>
        </w:pict>
      </w:r>
      <w:r>
        <w:rPr>
          <w:noProof/>
          <w:lang w:eastAsia="zh-CN" w:bidi="ar-SA"/>
        </w:rPr>
        <w:pict>
          <v:shape id="文本框 23582" o:spid="_x0000_s1078" type="#_x0000_t202" style="position:absolute;margin-left:271.55pt;margin-top:196.5pt;width:83.25pt;height:27.4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" fillcolor="white [3201]" strokeweight=".5pt">
            <v:textbox>
              <w:txbxContent>
                <w:p w:rsidR="00DA3B14" w:rsidRPr="008B06D4" w:rsidRDefault="00DA3B14" w:rsidP="00DA3B14">
                  <w:pPr>
                    <w:rPr>
                      <w:b/>
                      <w:color w:val="FF00FF"/>
                      <w:lang w:eastAsia="zh-CN"/>
                    </w:rPr>
                  </w:pPr>
                  <w:r w:rsidRPr="008B06D4">
                    <w:rPr>
                      <w:rFonts w:hint="eastAsia"/>
                      <w:b/>
                      <w:color w:val="FF00FF"/>
                      <w:lang w:eastAsia="zh-CN"/>
                    </w:rPr>
                    <w:t>错误的分层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右箭头 23569" o:spid="_x0000_s1076" type="#_x0000_t13" style="position:absolute;margin-left:145.45pt;margin-top:112.65pt;width:60.15pt;height:33.3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" adj="15621" fillcolor="#4f81bd [3204]" strokecolor="#243f60 [1604]" strokeweight="2pt"/>
        </w:pict>
      </w:r>
      <w:r>
        <w:rPr>
          <w:noProof/>
          <w:lang w:eastAsia="zh-CN" w:bidi="ar-SA"/>
        </w:rPr>
        <w:pict>
          <v:shape id="文本框 23565" o:spid="_x0000_s1075" type="#_x0000_t202" style="position:absolute;margin-left:385.9pt;margin-top:169.7pt;width:79.45pt;height:26.8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00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 xml:space="preserve">RX: </w:t>
                  </w:r>
                  <w:r w:rsidRPr="00D43CCB">
                    <w:rPr>
                      <w:b/>
                      <w:color w:val="FF00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FF0000"/>
                      <w:lang w:eastAsia="zh-CN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66" o:spid="_x0000_s1074" type="#_x0000_t202" style="position:absolute;margin-left:385.95pt;margin-top:130.45pt;width:77.35pt;height:26.8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00FF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R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 xml:space="preserve">X: </w:t>
                  </w:r>
                  <w:r w:rsidRPr="00D43CCB">
                    <w:rPr>
                      <w:b/>
                      <w:color w:val="0000FF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67" o:spid="_x0000_s1073" type="#_x0000_t202" style="position:absolute;margin-left:385.95pt;margin-top:76.7pt;width:75.2pt;height:26.8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B050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B050"/>
                      <w:lang w:eastAsia="zh-CN"/>
                    </w:rPr>
                    <w:t>T</w:t>
                  </w: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 xml:space="preserve">X: </w:t>
                  </w:r>
                  <w:r w:rsidRPr="00D43CCB">
                    <w:rPr>
                      <w:b/>
                      <w:color w:val="00B05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00B050"/>
                      <w:lang w:eastAsia="zh-CN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68" o:spid="_x0000_s1072" type="#_x0000_t202" style="position:absolute;margin-left:383.3pt;margin-top:23.5pt;width:77.9pt;height:26.8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99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 xml:space="preserve">TX: </w:t>
                  </w:r>
                  <w:r w:rsidRPr="00D43CCB">
                    <w:rPr>
                      <w:b/>
                      <w:color w:val="FF99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FF9900"/>
                      <w:lang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2053817" cy="2879678"/>
            <wp:effectExtent l="0" t="0" r="3810" b="0"/>
            <wp:docPr id="23570" name="图片 23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932" cy="28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t xml:space="preserve">       </w:t>
      </w:r>
      <w:r>
        <w:rPr>
          <w:noProof/>
          <w:lang w:eastAsia="zh-CN" w:bidi="ar-SA"/>
        </w:rPr>
        <w:drawing>
          <wp:inline distT="0" distB="0" distL="0" distR="0">
            <wp:extent cx="2391960" cy="2880000"/>
            <wp:effectExtent l="0" t="0" r="8890" b="0"/>
            <wp:docPr id="23571" name="图片 2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9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ind w:firstLineChars="1800" w:firstLine="3960"/>
        <w:rPr>
          <w:rFonts w:ascii="Times New Roman" w:hAnsi="Times New Roman" w:cs="Times New Roman"/>
          <w:lang w:eastAsia="zh-CN"/>
        </w:rPr>
      </w:pPr>
      <w:r w:rsidRPr="0045363D">
        <w:rPr>
          <w:noProof/>
          <w:lang w:eastAsia="zh-CN" w:bidi="ar-SA"/>
        </w:rPr>
        <w:pict>
          <v:shape id="文本框 23583" o:spid="_x0000_s1079" type="#_x0000_t202" style="position:absolute;left:0;text-align:left;margin-left:271.5pt;margin-top:38.05pt;width:83.25pt;height:27.35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" fillcolor="white [3201]" strokeweight=".5pt">
            <v:textbox>
              <w:txbxContent>
                <w:p w:rsidR="00DA3B14" w:rsidRPr="008B06D4" w:rsidRDefault="00DA3B14" w:rsidP="00DA3B14">
                  <w:pPr>
                    <w:rPr>
                      <w:b/>
                      <w:color w:val="FF00FF"/>
                      <w:lang w:eastAsia="zh-CN"/>
                    </w:rPr>
                  </w:pPr>
                  <w:r w:rsidRPr="008B06D4">
                    <w:rPr>
                      <w:rFonts w:hint="eastAsia"/>
                      <w:b/>
                      <w:color w:val="FF00FF"/>
                      <w:lang w:eastAsia="zh-CN"/>
                    </w:rPr>
                    <w:t>正确的分层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23557" o:spid="_x0000_s1071" type="#_x0000_t202" style="position:absolute;left:0;text-align:left;margin-left:385.9pt;margin-top:169.7pt;width:79.45pt;height:26.8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00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 xml:space="preserve">RX: </w:t>
                  </w:r>
                  <w:r w:rsidRPr="00D43CCB">
                    <w:rPr>
                      <w:b/>
                      <w:color w:val="FF00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FF0000"/>
                      <w:lang w:eastAsia="zh-CN"/>
                    </w:rPr>
                    <w:t>3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23558" o:spid="_x0000_s1070" type="#_x0000_t202" style="position:absolute;left:0;text-align:left;margin-left:385.95pt;margin-top:130.45pt;width:77.35pt;height:26.8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00FF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R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 xml:space="preserve">X: </w:t>
                  </w:r>
                  <w:r w:rsidRPr="00D43CCB">
                    <w:rPr>
                      <w:b/>
                      <w:color w:val="0000FF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5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23559" o:spid="_x0000_s1069" type="#_x0000_t202" style="position:absolute;left:0;text-align:left;margin-left:385.95pt;margin-top:76.7pt;width:75.2pt;height:26.8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B050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B050"/>
                      <w:lang w:eastAsia="zh-CN"/>
                    </w:rPr>
                    <w:t>T</w:t>
                  </w: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 xml:space="preserve">X: </w:t>
                  </w:r>
                  <w:r w:rsidRPr="00D43CCB">
                    <w:rPr>
                      <w:b/>
                      <w:color w:val="00B05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00B050"/>
                      <w:lang w:eastAsia="zh-CN"/>
                    </w:rPr>
                    <w:t>8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23560" o:spid="_x0000_s1068" type="#_x0000_t202" style="position:absolute;left:0;text-align:left;margin-left:383.3pt;margin-top:23.5pt;width:77.9pt;height:26.8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99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 xml:space="preserve">TX: </w:t>
                  </w:r>
                  <w:r w:rsidRPr="00D43CCB">
                    <w:rPr>
                      <w:b/>
                      <w:color w:val="FF99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FF9900"/>
                      <w:lang w:eastAsia="zh-CN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2391960" cy="2880000"/>
            <wp:effectExtent l="0" t="0" r="8890" b="0"/>
            <wp:docPr id="23563" name="图片 2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9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针对上图所示的出线方式，</w:t>
      </w:r>
      <w:r>
        <w:rPr>
          <w:rFonts w:hint="eastAsia"/>
          <w:noProof/>
          <w:lang w:eastAsia="zh-CN" w:bidi="ar-SA"/>
        </w:rPr>
        <w:t>layer8</w:t>
      </w:r>
      <w:r>
        <w:rPr>
          <w:rFonts w:hint="eastAsia"/>
          <w:noProof/>
          <w:lang w:eastAsia="zh-CN" w:bidi="ar-SA"/>
        </w:rPr>
        <w:t>层的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对</w:t>
      </w:r>
      <w:r>
        <w:rPr>
          <w:noProof/>
          <w:lang w:eastAsia="zh-CN" w:bidi="ar-SA"/>
        </w:rPr>
        <w:t>L</w:t>
      </w:r>
      <w:r>
        <w:rPr>
          <w:rFonts w:hint="eastAsia"/>
          <w:noProof/>
          <w:lang w:eastAsia="zh-CN" w:bidi="ar-SA"/>
        </w:rPr>
        <w:t>ayer3</w:t>
      </w:r>
      <w:r>
        <w:rPr>
          <w:rFonts w:hint="eastAsia"/>
          <w:noProof/>
          <w:lang w:eastAsia="zh-CN" w:bidi="ar-SA"/>
        </w:rPr>
        <w:t>层的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信号，串扰量如下图红色线所示：</w:t>
      </w:r>
      <w:r w:rsidRPr="006577C7">
        <w:rPr>
          <w:rFonts w:hint="eastAsia"/>
          <w:noProof/>
          <w:color w:val="FF0000"/>
          <w:lang w:eastAsia="zh-CN" w:bidi="ar-SA"/>
        </w:rPr>
        <w:t>在</w:t>
      </w:r>
      <w:r w:rsidRPr="006577C7">
        <w:rPr>
          <w:rFonts w:hint="eastAsia"/>
          <w:noProof/>
          <w:color w:val="FF0000"/>
          <w:lang w:eastAsia="zh-CN" w:bidi="ar-SA"/>
        </w:rPr>
        <w:t>12.5GHz</w:t>
      </w:r>
      <w:r w:rsidRPr="006577C7">
        <w:rPr>
          <w:rFonts w:hint="eastAsia"/>
          <w:noProof/>
          <w:color w:val="FF0000"/>
          <w:lang w:eastAsia="zh-CN" w:bidi="ar-SA"/>
        </w:rPr>
        <w:t>的串扰从</w:t>
      </w:r>
      <w:r w:rsidRPr="006577C7">
        <w:rPr>
          <w:rFonts w:hint="eastAsia"/>
          <w:noProof/>
          <w:color w:val="FF0000"/>
          <w:lang w:eastAsia="zh-CN" w:bidi="ar-SA"/>
        </w:rPr>
        <w:t>-46dB</w:t>
      </w:r>
      <w:r w:rsidRPr="006577C7">
        <w:rPr>
          <w:rFonts w:hint="eastAsia"/>
          <w:noProof/>
          <w:color w:val="FF0000"/>
          <w:lang w:eastAsia="zh-CN" w:bidi="ar-SA"/>
        </w:rPr>
        <w:t>迅速降至</w:t>
      </w:r>
      <w:r w:rsidRPr="006577C7">
        <w:rPr>
          <w:rFonts w:hint="eastAsia"/>
          <w:noProof/>
          <w:color w:val="FF0000"/>
          <w:lang w:eastAsia="zh-CN" w:bidi="ar-SA"/>
        </w:rPr>
        <w:t>-80dB</w:t>
      </w:r>
      <w:r w:rsidRPr="006577C7">
        <w:rPr>
          <w:rFonts w:hint="eastAsia"/>
          <w:noProof/>
          <w:color w:val="FF0000"/>
          <w:lang w:eastAsia="zh-CN" w:bidi="ar-SA"/>
        </w:rPr>
        <w:t>！！</w:t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pict>
          <v:shape id="文本框 23584" o:spid="_x0000_s1080" type="#_x0000_t202" style="position:absolute;left:0;text-align:left;margin-left:123.85pt;margin-top:122.2pt;width:201.45pt;height:26.3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" filled="f" stroked="f" strokeweight=".5pt">
            <v:textbox>
              <w:txbxContent>
                <w:p w:rsidR="00DA3B14" w:rsidRPr="00704893" w:rsidRDefault="00DA3B14" w:rsidP="00DA3B14">
                  <w:pPr>
                    <w:rPr>
                      <w:color w:val="0000FF"/>
                    </w:rPr>
                  </w:pPr>
                  <w:r w:rsidRPr="00704893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TX</w:t>
                  </w:r>
                  <w:r w:rsidRPr="00704893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出线</w:t>
                  </w:r>
                  <w:r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在</w:t>
                  </w:r>
                  <w:r w:rsidRPr="00704893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layer3</w:t>
                  </w:r>
                  <w:r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，</w:t>
                  </w:r>
                  <w:r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 xml:space="preserve">Rx </w:t>
                  </w:r>
                  <w:r w:rsidRPr="00574D10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via</w:t>
                  </w:r>
                  <w:r w:rsidRPr="00574D10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出线在</w:t>
                  </w:r>
                  <w:r w:rsidRPr="00574D10">
                    <w:rPr>
                      <w:rFonts w:hint="eastAsia"/>
                      <w:noProof/>
                      <w:color w:val="0000FF"/>
                      <w:lang w:eastAsia="zh-CN" w:bidi="ar-SA"/>
                    </w:rPr>
                    <w:t>layer8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85" o:spid="_x0000_s1081" type="#_x0000_t202" style="position:absolute;left:0;text-align:left;margin-left:124.05pt;margin-top:148.15pt;width:201.45pt;height:26.3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" filled="f" stroked="f" strokeweight=".5pt">
            <v:textbox>
              <w:txbxContent>
                <w:p w:rsidR="00DA3B14" w:rsidRPr="00FE0EB7" w:rsidRDefault="00DA3B14" w:rsidP="00DA3B14">
                  <w:pPr>
                    <w:rPr>
                      <w:color w:val="FF0000"/>
                    </w:rPr>
                  </w:pPr>
                  <w:r w:rsidRPr="00FE0EB7">
                    <w:rPr>
                      <w:rFonts w:hint="eastAsia"/>
                      <w:noProof/>
                      <w:color w:val="FF0000"/>
                      <w:lang w:eastAsia="zh-CN" w:bidi="ar-SA"/>
                    </w:rPr>
                    <w:t>TX</w:t>
                  </w:r>
                  <w:r w:rsidRPr="00FE0EB7">
                    <w:rPr>
                      <w:rFonts w:hint="eastAsia"/>
                      <w:noProof/>
                      <w:color w:val="FF0000"/>
                      <w:lang w:eastAsia="zh-CN" w:bidi="ar-SA"/>
                    </w:rPr>
                    <w:t>出线在</w:t>
                  </w:r>
                  <w:r w:rsidRPr="00FE0EB7">
                    <w:rPr>
                      <w:rFonts w:hint="eastAsia"/>
                      <w:noProof/>
                      <w:color w:val="FF0000"/>
                      <w:lang w:eastAsia="zh-CN" w:bidi="ar-SA"/>
                    </w:rPr>
                    <w:t>layer</w:t>
                  </w:r>
                  <w:r>
                    <w:rPr>
                      <w:rFonts w:hint="eastAsia"/>
                      <w:noProof/>
                      <w:color w:val="FF0000"/>
                      <w:lang w:eastAsia="zh-CN" w:bidi="ar-SA"/>
                    </w:rPr>
                    <w:t>8</w:t>
                  </w:r>
                  <w:r w:rsidRPr="00FE0EB7">
                    <w:rPr>
                      <w:rFonts w:hint="eastAsia"/>
                      <w:noProof/>
                      <w:color w:val="FF0000"/>
                      <w:lang w:eastAsia="zh-CN" w:bidi="ar-SA"/>
                    </w:rPr>
                    <w:t>，</w:t>
                  </w:r>
                  <w:r w:rsidRPr="00FE0EB7">
                    <w:rPr>
                      <w:rFonts w:hint="eastAsia"/>
                      <w:noProof/>
                      <w:color w:val="FF0000"/>
                      <w:lang w:eastAsia="zh-CN" w:bidi="ar-SA"/>
                    </w:rPr>
                    <w:t>Rx via</w:t>
                  </w:r>
                  <w:r w:rsidRPr="00FE0EB7">
                    <w:rPr>
                      <w:rFonts w:hint="eastAsia"/>
                      <w:noProof/>
                      <w:color w:val="FF0000"/>
                      <w:lang w:eastAsia="zh-CN" w:bidi="ar-SA"/>
                    </w:rPr>
                    <w:t>出线在</w:t>
                  </w:r>
                  <w:r w:rsidRPr="00FE0EB7">
                    <w:rPr>
                      <w:rFonts w:hint="eastAsia"/>
                      <w:noProof/>
                      <w:color w:val="FF0000"/>
                      <w:lang w:eastAsia="zh-CN" w:bidi="ar-SA"/>
                    </w:rPr>
                    <w:t>layer</w:t>
                  </w:r>
                  <w:r>
                    <w:rPr>
                      <w:rFonts w:hint="eastAsia"/>
                      <w:noProof/>
                      <w:color w:val="FF0000"/>
                      <w:lang w:eastAsia="zh-CN" w:bidi="ar-S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2756193"/>
            <wp:effectExtent l="0" t="0" r="2540" b="6350"/>
            <wp:docPr id="23586" name="图片 2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好了，现在来回答上周抛出的问题，两种</w:t>
      </w:r>
      <w:r>
        <w:rPr>
          <w:rFonts w:hint="eastAsia"/>
          <w:noProof/>
          <w:lang w:eastAsia="zh-CN" w:bidi="ar-SA"/>
        </w:rPr>
        <w:t>pin</w:t>
      </w:r>
      <w:r>
        <w:rPr>
          <w:rFonts w:hint="eastAsia"/>
          <w:noProof/>
          <w:lang w:eastAsia="zh-CN" w:bidi="ar-SA"/>
        </w:rPr>
        <w:t>定义的</w:t>
      </w:r>
      <w:r>
        <w:rPr>
          <w:rFonts w:hint="eastAsia"/>
          <w:noProof/>
          <w:lang w:eastAsia="zh-CN" w:bidi="ar-SA"/>
        </w:rPr>
        <w:t>BGA</w:t>
      </w:r>
      <w:r>
        <w:rPr>
          <w:rFonts w:hint="eastAsia"/>
          <w:noProof/>
          <w:lang w:eastAsia="zh-CN" w:bidi="ar-SA"/>
        </w:rPr>
        <w:t>该如何分层。</w:t>
      </w:r>
    </w:p>
    <w:p w:rsidR="00DA3B14" w:rsidRDefault="00DA3B14" w:rsidP="00DA3B14">
      <w:pPr>
        <w:pStyle w:val="a6"/>
        <w:numPr>
          <w:ilvl w:val="0"/>
          <w:numId w:val="8"/>
        </w:num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针对</w:t>
      </w:r>
      <w:r w:rsidRPr="00030BFF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TX/TX/RX/RX pin</w:t>
      </w:r>
      <w:r w:rsidRPr="00030BFF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排列的</w:t>
      </w:r>
      <w:r w:rsidRPr="00030BFF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：</w:t>
      </w:r>
      <w:r>
        <w:rPr>
          <w:rFonts w:hint="eastAsia"/>
          <w:noProof/>
          <w:lang w:eastAsia="zh-CN" w:bidi="ar-SA"/>
        </w:rPr>
        <w:t>如果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层数够，每一行</w:t>
      </w:r>
      <w:r>
        <w:rPr>
          <w:rFonts w:hint="eastAsia"/>
          <w:noProof/>
          <w:lang w:eastAsia="zh-CN" w:bidi="ar-SA"/>
        </w:rPr>
        <w:t>BGA</w:t>
      </w:r>
      <w:r>
        <w:rPr>
          <w:rFonts w:hint="eastAsia"/>
          <w:noProof/>
          <w:lang w:eastAsia="zh-CN" w:bidi="ar-SA"/>
        </w:rPr>
        <w:t>过孔用一层出线，共</w:t>
      </w:r>
      <w:r>
        <w:rPr>
          <w:rFonts w:hint="eastAsia"/>
          <w:noProof/>
          <w:lang w:eastAsia="zh-CN" w:bidi="ar-SA"/>
        </w:rPr>
        <w:t>4</w:t>
      </w:r>
      <w:r>
        <w:rPr>
          <w:rFonts w:hint="eastAsia"/>
          <w:noProof/>
          <w:lang w:eastAsia="zh-CN" w:bidi="ar-SA"/>
        </w:rPr>
        <w:t>个布线层；如果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层数不够，可以两行</w:t>
      </w:r>
      <w:r>
        <w:rPr>
          <w:rFonts w:hint="eastAsia"/>
          <w:noProof/>
          <w:lang w:eastAsia="zh-CN" w:bidi="ar-SA"/>
        </w:rPr>
        <w:t>BGA</w:t>
      </w:r>
      <w:r>
        <w:rPr>
          <w:rFonts w:hint="eastAsia"/>
          <w:noProof/>
          <w:lang w:eastAsia="zh-CN" w:bidi="ar-SA"/>
        </w:rPr>
        <w:t>过孔用一层出线，共</w:t>
      </w:r>
      <w:r>
        <w:rPr>
          <w:rFonts w:hint="eastAsia"/>
          <w:noProof/>
          <w:lang w:eastAsia="zh-CN" w:bidi="ar-SA"/>
        </w:rPr>
        <w:t>2</w:t>
      </w:r>
      <w:r>
        <w:rPr>
          <w:rFonts w:hint="eastAsia"/>
          <w:noProof/>
          <w:lang w:eastAsia="zh-CN" w:bidi="ar-SA"/>
        </w:rPr>
        <w:t>个布线层，具体如下图所示：</w:t>
      </w: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</w:p>
    <w:p w:rsidR="00DA3B14" w:rsidRDefault="00DA3B14" w:rsidP="00DA3B14">
      <w:pPr>
        <w:spacing w:after="0" w:line="360" w:lineRule="auto"/>
        <w:rPr>
          <w:noProof/>
          <w:lang w:eastAsia="zh-CN" w:bidi="ar-SA"/>
        </w:rPr>
      </w:pPr>
    </w:p>
    <w:p w:rsidR="00DA3B14" w:rsidRPr="00232DA6" w:rsidRDefault="00DA3B14" w:rsidP="00DA3B14">
      <w:pPr>
        <w:spacing w:after="0" w:line="360" w:lineRule="auto"/>
        <w:jc w:val="center"/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22" o:spid="_x0000_s1052" type="#_x0000_t67" style="position:absolute;left:0;text-align:left;margin-left:226.55pt;margin-top:221.75pt;width:27.4pt;height:54.4pt;rotation:-2570014fd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" adj="16160" fillcolor="#4f81bd [3204]" strokecolor="#243f60 [1604]" strokeweight="2pt"/>
        </w:pict>
      </w:r>
      <w:r>
        <w:rPr>
          <w:noProof/>
          <w:lang w:eastAsia="zh-CN" w:bidi="ar-SA"/>
        </w:rPr>
        <w:pict>
          <v:shape id="下箭头 19" o:spid="_x0000_s1051" type="#_x0000_t67" style="position:absolute;left:0;text-align:left;margin-left:139.55pt;margin-top:222.25pt;width:27.4pt;height:53.7pt;rotation:2342339fd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" adj="16089" fillcolor="#4f81bd [3204]" strokecolor="#243f60 [1604]" strokeweight="2pt"/>
        </w:pict>
      </w:r>
      <w:r>
        <w:rPr>
          <w:noProof/>
          <w:lang w:eastAsia="zh-CN" w:bidi="ar-SA"/>
        </w:rPr>
        <w:drawing>
          <wp:inline distT="0" distB="0" distL="0" distR="0">
            <wp:extent cx="2054932" cy="3168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932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spacing w:after="0" w:line="360" w:lineRule="auto"/>
        <w:jc w:val="center"/>
        <w:rPr>
          <w:rFonts w:ascii="Times New Roman" w:hAnsi="Times New Roman" w:cs="Times New Roman"/>
          <w:lang w:eastAsia="zh-CN"/>
        </w:rPr>
      </w:pPr>
      <w:r w:rsidRPr="0045363D">
        <w:rPr>
          <w:noProof/>
          <w:lang w:eastAsia="zh-CN" w:bidi="ar-SA"/>
        </w:rPr>
        <w:pict>
          <v:shape id="文本框 25" o:spid="_x0000_s1032" type="#_x0000_t202" style="position:absolute;left:0;text-align:left;margin-left:-54.6pt;margin-top:172.25pt;width:79.45pt;height:2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00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 xml:space="preserve">RX: </w:t>
                  </w:r>
                  <w:r w:rsidRPr="00D43CCB">
                    <w:rPr>
                      <w:b/>
                      <w:color w:val="FF00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>ayer4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24" o:spid="_x0000_s1031" type="#_x0000_t202" style="position:absolute;left:0;text-align:left;margin-left:-55.7pt;margin-top:132.6pt;width:77.35pt;height:26.8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00FF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 xml:space="preserve">RX: </w:t>
                  </w:r>
                  <w:r w:rsidRPr="00D43CCB">
                    <w:rPr>
                      <w:b/>
                      <w:color w:val="0000FF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>ayer6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23" o:spid="_x0000_s1030" type="#_x0000_t202" style="position:absolute;left:0;text-align:left;margin-left:-55.65pt;margin-top:78.25pt;width:75.2pt;height:26.8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B05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 xml:space="preserve">TX: </w:t>
                  </w:r>
                  <w:r w:rsidRPr="00D43CCB">
                    <w:rPr>
                      <w:b/>
                      <w:color w:val="00B05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>ayer8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21" o:spid="_x0000_s1029" type="#_x0000_t202" style="position:absolute;left:0;text-align:left;margin-left:-56.35pt;margin-top:11.75pt;width:77.9pt;height:26.8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99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 xml:space="preserve">TX: </w:t>
                  </w:r>
                  <w:r w:rsidRPr="00D43CCB">
                    <w:rPr>
                      <w:b/>
                      <w:color w:val="FF99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>ayer10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26" o:spid="_x0000_s1033" type="#_x0000_t202" style="position:absolute;left:0;text-align:left;margin-left:398.3pt;margin-top:24.6pt;width:69.85pt;height:26.8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00FF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 xml:space="preserve">TX: </w:t>
                  </w:r>
                  <w:r w:rsidRPr="00D43CCB">
                    <w:rPr>
                      <w:b/>
                      <w:color w:val="0000FF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8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31" o:spid="_x0000_s1035" type="#_x0000_t202" style="position:absolute;left:0;text-align:left;margin-left:398.4pt;margin-top:78.45pt;width:69.85pt;height:26.8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00FF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 xml:space="preserve">TX: </w:t>
                  </w:r>
                  <w:r w:rsidRPr="00D43CCB">
                    <w:rPr>
                      <w:b/>
                      <w:color w:val="0000FF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>ayer</w:t>
                  </w: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8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32" o:spid="_x0000_s1036" type="#_x0000_t202" style="position:absolute;left:0;text-align:left;margin-left:398.4pt;margin-top:166pt;width:74.65pt;height:26.8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00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 xml:space="preserve">RX: </w:t>
                  </w:r>
                  <w:r w:rsidRPr="00D43CCB">
                    <w:rPr>
                      <w:b/>
                      <w:color w:val="FF00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>ayer4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29" o:spid="_x0000_s1034" type="#_x0000_t202" style="position:absolute;left:0;text-align:left;margin-left:398.3pt;margin-top:132.6pt;width:74.65pt;height:26.8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00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 xml:space="preserve">RX: </w:t>
                  </w:r>
                  <w:r w:rsidRPr="00D43CCB">
                    <w:rPr>
                      <w:b/>
                      <w:color w:val="FF00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>ayer4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2317917" cy="28800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9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>
            <wp:extent cx="2391960" cy="2880000"/>
            <wp:effectExtent l="0" t="0" r="889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9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14" w:rsidRDefault="00DA3B14" w:rsidP="00DA3B14">
      <w:pPr>
        <w:pStyle w:val="af4"/>
        <w:spacing w:after="0" w:line="240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TX/TX/RX/RX pin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排列的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区域出线方式</w:t>
      </w:r>
    </w:p>
    <w:p w:rsidR="00DA3B14" w:rsidRDefault="00DA3B14" w:rsidP="00DA3B14">
      <w:pPr>
        <w:pStyle w:val="a6"/>
        <w:numPr>
          <w:ilvl w:val="0"/>
          <w:numId w:val="8"/>
        </w:num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针对</w:t>
      </w:r>
      <w:r w:rsidRPr="000E78F6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TX/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R</w:t>
      </w:r>
      <w:r w:rsidRPr="000E78F6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X/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T</w:t>
      </w:r>
      <w:r w:rsidRPr="000E78F6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X/RX pin</w:t>
      </w:r>
      <w:r w:rsidRPr="000E78F6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排列的</w:t>
      </w:r>
      <w:r w:rsidRPr="000E78F6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BGA</w:t>
      </w:r>
      <w:r w:rsidRPr="000E78F6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：</w:t>
      </w:r>
      <w:r>
        <w:rPr>
          <w:rFonts w:hint="eastAsia"/>
          <w:noProof/>
          <w:lang w:eastAsia="zh-CN" w:bidi="ar-SA"/>
        </w:rPr>
        <w:t>只能每一行</w:t>
      </w:r>
      <w:r>
        <w:rPr>
          <w:rFonts w:hint="eastAsia"/>
          <w:noProof/>
          <w:lang w:eastAsia="zh-CN" w:bidi="ar-SA"/>
        </w:rPr>
        <w:t>BGA</w:t>
      </w:r>
      <w:r>
        <w:rPr>
          <w:rFonts w:hint="eastAsia"/>
          <w:noProof/>
          <w:lang w:eastAsia="zh-CN" w:bidi="ar-SA"/>
        </w:rPr>
        <w:t>过孔用一层出线，共</w:t>
      </w:r>
      <w:r>
        <w:rPr>
          <w:rFonts w:hint="eastAsia"/>
          <w:noProof/>
          <w:lang w:eastAsia="zh-CN" w:bidi="ar-SA"/>
        </w:rPr>
        <w:t>4</w:t>
      </w:r>
      <w:r>
        <w:rPr>
          <w:rFonts w:hint="eastAsia"/>
          <w:noProof/>
          <w:lang w:eastAsia="zh-CN" w:bidi="ar-SA"/>
        </w:rPr>
        <w:t>个布线层，具体如下图所示：</w:t>
      </w:r>
    </w:p>
    <w:p w:rsidR="00DA3B14" w:rsidRPr="000E78F6" w:rsidRDefault="00DA3B14" w:rsidP="00DA3B14">
      <w:pPr>
        <w:rPr>
          <w:lang w:eastAsia="zh-CN"/>
        </w:rPr>
      </w:pPr>
    </w:p>
    <w:p w:rsidR="00DA3B14" w:rsidRPr="0065579C" w:rsidRDefault="00DA3B14" w:rsidP="00DA3B14">
      <w:pPr>
        <w:spacing w:after="0" w:line="360" w:lineRule="auto"/>
        <w:jc w:val="center"/>
        <w:rPr>
          <w:rFonts w:ascii="Times New Roman" w:hAnsi="Times New Roman" w:cs="Times New Roman"/>
          <w:lang w:eastAsia="zh-CN"/>
        </w:rPr>
      </w:pPr>
    </w:p>
    <w:p w:rsidR="00DA3B14" w:rsidRDefault="00DA3B14" w:rsidP="00DA3B14">
      <w:pPr>
        <w:rPr>
          <w:rFonts w:ascii="Times New Roman" w:hAnsi="Times New Roman" w:cs="Times New Roman"/>
          <w:lang w:eastAsia="zh-CN"/>
        </w:rPr>
      </w:pPr>
      <w:r w:rsidRPr="0045363D">
        <w:rPr>
          <w:noProof/>
          <w:lang w:eastAsia="zh-CN" w:bidi="ar-SA"/>
        </w:rPr>
        <w:lastRenderedPageBreak/>
        <w:pict>
          <v:shape id="右箭头 28" o:spid="_x0000_s1053" type="#_x0000_t13" style="position:absolute;margin-left:145.45pt;margin-top:129.4pt;width:60.2pt;height:33.3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" adj="15621" fillcolor="#4f81bd [3204]" strokecolor="#243f60 [1604]" strokeweight="2pt"/>
        </w:pict>
      </w:r>
      <w:r w:rsidRPr="0045363D">
        <w:rPr>
          <w:noProof/>
          <w:lang w:eastAsia="zh-CN" w:bidi="ar-SA"/>
        </w:rPr>
        <w:pict>
          <v:shape id="文本框 36" o:spid="_x0000_s1042" type="#_x0000_t202" style="position:absolute;margin-left:398.85pt;margin-top:204.65pt;width:79.45pt;height:26.8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00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 xml:space="preserve">RX: </w:t>
                  </w:r>
                  <w:r w:rsidRPr="00D43CCB">
                    <w:rPr>
                      <w:b/>
                      <w:color w:val="FF00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0000"/>
                      <w:lang w:eastAsia="zh-CN"/>
                    </w:rPr>
                    <w:t>ayer4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35" o:spid="_x0000_s1041" type="#_x0000_t202" style="position:absolute;margin-left:398.85pt;margin-top:157.9pt;width:77.35pt;height:26.8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00FF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T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 xml:space="preserve">X: </w:t>
                  </w:r>
                  <w:r w:rsidRPr="00D43CCB">
                    <w:rPr>
                      <w:b/>
                      <w:color w:val="0000FF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>ayer6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34" o:spid="_x0000_s1040" type="#_x0000_t202" style="position:absolute;margin-left:401pt;margin-top:93.9pt;width:75.2pt;height:26.8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00B050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B050"/>
                      <w:lang w:eastAsia="zh-CN"/>
                    </w:rPr>
                    <w:t>R</w:t>
                  </w: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 xml:space="preserve">X: </w:t>
                  </w:r>
                  <w:r w:rsidRPr="00D43CCB">
                    <w:rPr>
                      <w:b/>
                      <w:color w:val="00B05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B050"/>
                      <w:lang w:eastAsia="zh-CN"/>
                    </w:rPr>
                    <w:t>ayer8</w:t>
                  </w:r>
                </w:p>
              </w:txbxContent>
            </v:textbox>
          </v:shape>
        </w:pict>
      </w:r>
      <w:r w:rsidRPr="0045363D">
        <w:rPr>
          <w:noProof/>
          <w:lang w:eastAsia="zh-CN" w:bidi="ar-SA"/>
        </w:rPr>
        <w:pict>
          <v:shape id="文本框 37" o:spid="_x0000_s1039" type="#_x0000_t202" style="position:absolute;margin-left:398.35pt;margin-top:18.75pt;width:77.9pt;height:26.8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" filled="f" stroked="f" strokeweight=".5pt">
            <v:textbox>
              <w:txbxContent>
                <w:p w:rsidR="00DA3B14" w:rsidRPr="00D43CCB" w:rsidRDefault="00DA3B14" w:rsidP="00DA3B14">
                  <w:pPr>
                    <w:rPr>
                      <w:b/>
                      <w:color w:val="FF9900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 xml:space="preserve">TX: </w:t>
                  </w:r>
                  <w:r w:rsidRPr="00D43CCB">
                    <w:rPr>
                      <w:b/>
                      <w:color w:val="FF9900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FF9900"/>
                      <w:lang w:eastAsia="zh-CN"/>
                    </w:rPr>
                    <w:t>ayer10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2121529" cy="3276000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529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2752527" cy="3420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5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zh-CN" w:bidi="ar-SA"/>
        </w:rPr>
        <w:pict>
          <v:line id="直接连接符 38" o:spid="_x0000_s1038" style="position:absolute;flip:x;z-index:251670528;visibility:visible;mso-position-horizontal-relative:text;mso-position-vertical-relative:text;mso-width-relative:margin;mso-height-relative:margin" from="71.05pt,52.75pt" to="75.3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" strokecolor="white [3212]" strokeweight="6pt"/>
        </w:pict>
      </w:r>
      <w:r>
        <w:rPr>
          <w:rFonts w:ascii="Times New Roman" w:hAnsi="Times New Roman" w:cs="Times New Roman"/>
          <w:noProof/>
          <w:lang w:eastAsia="zh-CN" w:bidi="ar-SA"/>
        </w:rPr>
        <w:pict>
          <v:line id="直接连接符 39" o:spid="_x0000_s1037" style="position:absolute;flip:x y;z-index:251669504;visibility:visible;mso-position-horizontal-relative:text;mso-position-vertical-relative:text;mso-width-relative:margin;mso-height-relative:margin" from="86.85pt,53.05pt" to="92.1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" strokecolor="white [3212]" strokeweight="6pt"/>
        </w:pict>
      </w:r>
    </w:p>
    <w:p w:rsidR="00DA3B14" w:rsidRDefault="00DA3B14" w:rsidP="00DA3B14">
      <w:pPr>
        <w:pStyle w:val="af4"/>
        <w:spacing w:after="0" w:line="240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TX/RX/TX/RX pin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排列的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区域出线方式</w:t>
      </w:r>
    </w:p>
    <w:p w:rsidR="00DA3B14" w:rsidRPr="00B909E5" w:rsidRDefault="00DA3B14" w:rsidP="00DA3B14">
      <w:pPr>
        <w:spacing w:after="0" w:line="360" w:lineRule="auto"/>
        <w:ind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总的原则是：想办法</w:t>
      </w:r>
      <w:r>
        <w:rPr>
          <w:rFonts w:hint="eastAsia"/>
          <w:noProof/>
          <w:lang w:eastAsia="zh-CN" w:bidi="ar-SA"/>
        </w:rPr>
        <w:t>切断过孔的影响。</w:t>
      </w:r>
    </w:p>
    <w:p w:rsidR="00DA3B14" w:rsidRPr="0064798B" w:rsidRDefault="00DA3B14" w:rsidP="00DA3B14">
      <w:pPr>
        <w:spacing w:after="0" w:line="360" w:lineRule="auto"/>
        <w:jc w:val="center"/>
        <w:rPr>
          <w:rFonts w:ascii="Times New Roman" w:hAnsi="Times New Roman" w:cs="Times New Roman"/>
          <w:lang w:eastAsia="zh-CN"/>
        </w:rPr>
      </w:pPr>
    </w:p>
    <w:p w:rsidR="0028387B" w:rsidRPr="00DA3B14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lastRenderedPageBreak/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D6D" w:rsidRDefault="00A07D6D" w:rsidP="005616D4">
      <w:r>
        <w:separator/>
      </w:r>
    </w:p>
  </w:endnote>
  <w:endnote w:type="continuationSeparator" w:id="1">
    <w:p w:rsidR="00A07D6D" w:rsidRDefault="00A07D6D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255D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02255D" w:rsidRPr="0002255D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02255D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D6D" w:rsidRDefault="00A07D6D" w:rsidP="005616D4">
      <w:r>
        <w:separator/>
      </w:r>
    </w:p>
  </w:footnote>
  <w:footnote w:type="continuationSeparator" w:id="1">
    <w:p w:rsidR="00A07D6D" w:rsidRDefault="00A07D6D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02255D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53648B"/>
    <w:multiLevelType w:val="hybridMultilevel"/>
    <w:tmpl w:val="739A4288"/>
    <w:lvl w:ilvl="0" w:tplc="52423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731304"/>
    <w:multiLevelType w:val="hybridMultilevel"/>
    <w:tmpl w:val="53263688"/>
    <w:lvl w:ilvl="0" w:tplc="E542C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2255D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07D6D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3B14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ules v:ext="edit">
        <o:r id="V:Rule1" type="connector" idref="#直接箭头连接符 62"/>
        <o:r id="V:Rule2" type="connector" idref="#直接箭头连接符 59"/>
        <o:r id="V:Rule3" type="connector" idref="#直接箭头连接符 61"/>
        <o:r id="V:Rule4" type="connector" idref="#直接箭头连接符 23554"/>
        <o:r id="V:Rule5" type="connector" idref="#直接箭头连接符 58"/>
        <o:r id="V:Rule6" type="connector" idref="#直接箭头连接符 6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  <w:style w:type="paragraph" w:styleId="af4">
    <w:name w:val="caption"/>
    <w:basedOn w:val="a"/>
    <w:next w:val="a"/>
    <w:uiPriority w:val="35"/>
    <w:unhideWhenUsed/>
    <w:rsid w:val="00DA3B14"/>
    <w:rPr>
      <w:rFonts w:eastAsia="黑体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0</TotalTime>
  <Pages>9</Pages>
  <Words>318</Words>
  <Characters>1816</Characters>
  <Application>Microsoft Office Word</Application>
  <DocSecurity>0</DocSecurity>
  <Lines>15</Lines>
  <Paragraphs>4</Paragraphs>
  <ScaleCrop>false</ScaleCrop>
  <Company>WwW.YlmF.CoM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2018-09-04T01:47:00Z</dcterms:created>
  <dcterms:modified xsi:type="dcterms:W3CDTF">2018-09-04T01:47:00Z</dcterms:modified>
</cp:coreProperties>
</file>