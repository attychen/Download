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1027F0" w:rsidRPr="001027F0">
        <w:rPr>
          <w:rFonts w:hint="eastAsia"/>
          <w:b/>
          <w:sz w:val="28"/>
          <w:szCs w:val="28"/>
          <w:lang w:eastAsia="zh-CN"/>
        </w:rPr>
        <w:t>PCB</w:t>
      </w:r>
      <w:r w:rsidR="001027F0" w:rsidRPr="001027F0">
        <w:rPr>
          <w:rFonts w:hint="eastAsia"/>
          <w:b/>
          <w:sz w:val="28"/>
          <w:szCs w:val="28"/>
          <w:lang w:eastAsia="zh-CN"/>
        </w:rPr>
        <w:t>拼板上的那颗美人痣</w:t>
      </w:r>
    </w:p>
    <w:p w:rsidR="002039C8" w:rsidRDefault="00A33A94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1027F0">
                    <w:rPr>
                      <w:rFonts w:hint="eastAsia"/>
                      <w:lang w:eastAsia="zh-CN"/>
                    </w:rPr>
                    <w:t>王辉东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1027F0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2039C8" w:rsidRDefault="002039C8" w:rsidP="002039C8">
      <w:pPr>
        <w:rPr>
          <w:lang w:eastAsia="zh-CN"/>
        </w:rPr>
      </w:pPr>
    </w:p>
    <w:p w:rsidR="001027F0" w:rsidRPr="001027F0" w:rsidRDefault="001027F0" w:rsidP="001027F0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hAnsi="Times New Roman" w:cs="Times New Roman"/>
          <w:sz w:val="21"/>
          <w:szCs w:val="21"/>
          <w:lang w:eastAsia="zh-CN"/>
        </w:rPr>
        <w:br/>
      </w:r>
      <w:r>
        <w:rPr>
          <w:rFonts w:ascii="Arial" w:hAnsi="Arial" w:cs="Arial"/>
          <w:color w:val="333333"/>
          <w:shd w:val="clear" w:color="auto" w:fill="FFFFFF"/>
          <w:lang w:eastAsia="zh-CN"/>
        </w:rPr>
        <w:t>时间在一点一滴的过去，单纯的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赵理工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早已把林如烟讲的那些案例铭刻在记忆里，而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对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于林如烟对自己的打击，赵理工只能嘿嘿一笑，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像一阵风一样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消失在那流年里。</w:t>
      </w:r>
    </w:p>
    <w:p w:rsidR="001027F0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突然今天大师兄喊大家过来讲一个关于拼板的案例，如烟和他一起赶紧围了过去，于是便有了下面刻骨铭心的记忆。</w:t>
      </w:r>
    </w:p>
    <w:p w:rsidR="001027F0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话说客户的工程师设计好了一个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，并且顺带把拼板的方式也设计好了，各方面看似无懈可击。客户在自己的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工厂将裸板加工完成后，发于我司的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PCBA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工厂进行贴装焊接。我司的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PCBA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工厂在上线前进行焊接工程制作时，发现客户送过来焊接的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板子，有一半的拼板做了镜像处理。那也就意味着客户镜像拼板的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上，所有的器件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PIN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排列顺序和坐标全部都镜像了，和原来的器件引脚排列完全对不上了，这对于一个器件来说，是一个灭顶之灾。对于这个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板子来说，镜像部分全部灰飞湮灭了。</w:t>
      </w:r>
    </w:p>
    <w:p w:rsidR="001027F0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 w:rsidRPr="007E38F8">
        <w:rPr>
          <w:rFonts w:ascii="Arial" w:hAnsi="Arial" w:cs="Arial"/>
          <w:noProof/>
          <w:color w:val="333333"/>
          <w:shd w:val="clear" w:color="auto" w:fill="FFFFFF"/>
          <w:lang w:eastAsia="zh-CN" w:bidi="ar-SA"/>
        </w:rPr>
        <w:drawing>
          <wp:inline distT="0" distB="0" distL="0" distR="0">
            <wp:extent cx="3804249" cy="3071138"/>
            <wp:effectExtent l="0" t="0" r="6350" b="0"/>
            <wp:docPr id="74757" name="图片 1" descr="12827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7" name="图片 1" descr="128278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087" cy="306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027F0" w:rsidRDefault="001027F0" w:rsidP="001027F0">
      <w:pPr>
        <w:ind w:firstLineChars="200" w:firstLine="440"/>
        <w:rPr>
          <w:rFonts w:ascii="Arial" w:hAnsi="Arial" w:cs="Arial"/>
          <w:smallCaps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案例的原因很快查清楚了，客户的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设计工程师在设计拼板时，</w:t>
      </w:r>
      <w:r w:rsidRPr="0009797A">
        <w:rPr>
          <w:rFonts w:ascii="Arial" w:hAnsi="Arial" w:cs="Arial" w:hint="eastAsia"/>
          <w:color w:val="333333"/>
          <w:shd w:val="clear" w:color="auto" w:fill="FFFFFF"/>
          <w:lang w:eastAsia="zh-CN"/>
        </w:rPr>
        <w:t>没有在拼板图上添加任何的拼板标示</w:t>
      </w:r>
      <w:r w:rsidRPr="0009797A">
        <w:rPr>
          <w:rFonts w:ascii="Arial" w:hAnsi="Arial" w:cs="Arial" w:hint="eastAsia"/>
          <w:color w:val="333333"/>
          <w:shd w:val="clear" w:color="auto" w:fill="FFFFFF"/>
          <w:lang w:eastAsia="zh-CN"/>
        </w:rPr>
        <w:t>,</w:t>
      </w:r>
      <w:r w:rsidRPr="0009797A">
        <w:rPr>
          <w:rFonts w:ascii="Arial" w:hAnsi="Arial" w:cs="Arial" w:hint="eastAsia"/>
          <w:color w:val="333333"/>
          <w:shd w:val="clear" w:color="auto" w:fill="FFFFFF"/>
          <w:lang w:eastAsia="zh-CN"/>
        </w:rPr>
        <w:t>也没有特殊的文字说明和要求。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工厂内部对于拼板方式也没有明确的操作规范，客户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工厂的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CAM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工程师觉得设计工程师没有添加拼板标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lastRenderedPageBreak/>
        <w:t>示，那就是对拼板方式没有明确的要求，怎么拼都可以（其实当时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设计工程师也就是这样想的，觉得这个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板子外形单一，内容纯粹就是这么简单，怎么拼板都没有太大的问题，但是没有想到还有一个不按常规出牌的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CAM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工程师）。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CAM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工程师一下子觉得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的拼板是个广阔的天地，是他大有作为的好地方，可以任意的驰骋翱翔。他决定尝试下别人都没有用过的拼板方式，于是点了下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mirror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键。后来的后来，我们就不多说了。</w:t>
      </w:r>
      <w:r w:rsidRPr="00E5708B">
        <w:rPr>
          <w:rFonts w:ascii="Arial" w:hAnsi="Arial" w:cs="Arial" w:hint="eastAsia"/>
          <w:smallCaps/>
          <w:color w:val="333333"/>
          <w:shd w:val="clear" w:color="auto" w:fill="FFFFFF"/>
          <w:lang w:eastAsia="zh-CN"/>
        </w:rPr>
        <w:t>当我们一味地抱怨工厂把板子拼错的同时</w:t>
      </w:r>
      <w:r>
        <w:rPr>
          <w:rFonts w:ascii="Arial" w:hAnsi="Arial" w:cs="Arial" w:hint="eastAsia"/>
          <w:smallCaps/>
          <w:color w:val="333333"/>
          <w:shd w:val="clear" w:color="auto" w:fill="FFFFFF"/>
          <w:lang w:eastAsia="zh-CN"/>
        </w:rPr>
        <w:t>，有没有想想我们</w:t>
      </w:r>
      <w:r w:rsidRPr="00E5708B">
        <w:rPr>
          <w:rFonts w:ascii="Arial" w:hAnsi="Arial" w:cs="Arial" w:hint="eastAsia"/>
          <w:smallCaps/>
          <w:color w:val="333333"/>
          <w:shd w:val="clear" w:color="auto" w:fill="FFFFFF"/>
          <w:lang w:eastAsia="zh-CN"/>
        </w:rPr>
        <w:t>为他们做过什么，板子的牺牲我们是否</w:t>
      </w:r>
      <w:r>
        <w:rPr>
          <w:rFonts w:ascii="Arial" w:hAnsi="Arial" w:cs="Arial" w:hint="eastAsia"/>
          <w:smallCaps/>
          <w:color w:val="333333"/>
          <w:shd w:val="clear" w:color="auto" w:fill="FFFFFF"/>
          <w:lang w:eastAsia="zh-CN"/>
        </w:rPr>
        <w:t>也</w:t>
      </w:r>
      <w:r w:rsidRPr="00E5708B">
        <w:rPr>
          <w:rFonts w:ascii="Arial" w:hAnsi="Arial" w:cs="Arial" w:hint="eastAsia"/>
          <w:smallCaps/>
          <w:color w:val="333333"/>
          <w:shd w:val="clear" w:color="auto" w:fill="FFFFFF"/>
          <w:lang w:eastAsia="zh-CN"/>
        </w:rPr>
        <w:t>做了幕后推手呢。</w:t>
      </w:r>
    </w:p>
    <w:p w:rsidR="001027F0" w:rsidRDefault="001027F0" w:rsidP="001027F0">
      <w:pPr>
        <w:ind w:firstLineChars="200" w:firstLine="440"/>
        <w:rPr>
          <w:rFonts w:ascii="Arial" w:hAnsi="Arial" w:cs="Arial"/>
          <w:smallCaps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smallCaps/>
          <w:color w:val="333333"/>
          <w:shd w:val="clear" w:color="auto" w:fill="FFFFFF"/>
          <w:lang w:eastAsia="zh-CN"/>
        </w:rPr>
        <w:t>我们为什么要对</w:t>
      </w:r>
      <w:r>
        <w:rPr>
          <w:rFonts w:ascii="Arial" w:hAnsi="Arial" w:cs="Arial" w:hint="eastAsia"/>
          <w:smallCaps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smallCaps/>
          <w:color w:val="333333"/>
          <w:shd w:val="clear" w:color="auto" w:fill="FFFFFF"/>
          <w:lang w:eastAsia="zh-CN"/>
        </w:rPr>
        <w:t>进行拼板呢，无外乎下面几点：</w:t>
      </w:r>
    </w:p>
    <w:p w:rsidR="001027F0" w:rsidRPr="00C26FF7" w:rsidRDefault="001027F0" w:rsidP="001027F0">
      <w:pPr>
        <w:pStyle w:val="a6"/>
        <w:numPr>
          <w:ilvl w:val="0"/>
          <w:numId w:val="7"/>
        </w:numPr>
        <w:rPr>
          <w:rFonts w:ascii="Arial" w:hAnsi="Arial" w:cs="Arial"/>
          <w:smallCaps/>
          <w:color w:val="333333"/>
          <w:shd w:val="clear" w:color="auto" w:fill="FFFFFF"/>
          <w:lang w:eastAsia="zh-CN"/>
        </w:rPr>
      </w:pP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在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PCB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完成布线后，由于组装流程的要求，需要对于一些具有特殊外形的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PCB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进行拼板设计，从而使后续的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PCB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组装流程能够顺利进行。拼板设计时通常需要增加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工艺边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，并将一个或若干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PCB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单元与边条以一定的方式连接在一起，形成满足组装要求的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PCB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外形。</w:t>
      </w:r>
    </w:p>
    <w:p w:rsidR="001027F0" w:rsidRDefault="001027F0" w:rsidP="001027F0">
      <w:pPr>
        <w:pStyle w:val="a6"/>
        <w:numPr>
          <w:ilvl w:val="0"/>
          <w:numId w:val="8"/>
        </w:numPr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</w:pPr>
      <w:r w:rsidRPr="00705987">
        <w:rPr>
          <w:shd w:val="clear" w:color="auto" w:fill="FFFFFF"/>
          <w:lang w:eastAsia="zh-CN"/>
        </w:rPr>
        <w:pict>
          <v:group id="组合 13" o:spid="_x0000_s1029" style="position:absolute;left:0;text-align:left;margin-left:68.25pt;margin-top:71pt;width:298.85pt;height:141.95pt;z-index:251661312;mso-width-relative:margin;mso-height-relative:margin" coordsize="34528,20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30" type="#_x0000_t75" style="position:absolute;width:34528;height:2071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+bcvCAAAA2gAAAA8AAABkcnMvZG93bnJldi54bWxEj0GLwjAUhO+C/yG8BS+i6XoQqUaRhQXx&#10;IFoVPD6St23Z5qU20dZ/bwTB4zAz3zCLVWcrcafGl44VfI8TEMTamZJzBafj72gGwgdkg5VjUvAg&#10;D6tlv7fA1LiWD3TPQi4ihH2KCooQ6lRKrwuy6MeuJo7en2sshiibXJoG2wi3lZwkyVRaLDkuFFjT&#10;T0H6P7tZBZd93p4vw3a7dnp3e5hNVutrqdTgq1vPQQTqwif8bm+Mggm8rsQbIJ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vm3LwgAAANoAAAAPAAAAAAAAAAAAAAAAAJ8C&#10;AABkcnMvZG93bnJldi54bWxQSwUGAAAAAAQABAD3AAAAjgMAAAAA&#10;">
              <v:imagedata r:id="rId9" o:title="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" o:spid="_x0000_s1031" type="#_x0000_t32" style="position:absolute;left:19288;top:2857;width:3667;height:2016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APxcEAAADaAAAADwAAAGRycy9kb3ducmV2LnhtbESPS2sCMRSF94X+h3AFdzVjRZGpUaSl&#10;VFzVsTDby+Q6GZzcDEnm0X/fFApdHs7j4+wOk23FQD40jhUsFxkI4srphmsFX9f3py2IEJE1to5J&#10;wTcFOOwfH3aYazfyhYYi1iKNcMhRgYmxy6UMlSGLYeE64uTdnLcYk/S11B7HNG5b+ZxlG2mx4UQw&#10;2NGroepe9DZB5Ojfzp9r009j7Mv7qWw/hlKp+Ww6voCINMX/8F/7pBWs4PdKugF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0A/FwQAAANoAAAAPAAAAAAAAAAAAAAAA&#10;AKECAABkcnMvZG93bnJldi54bWxQSwUGAAAAAAQABAD5AAAAjwMAAAAA&#10;" strokecolor="red" strokeweight="2pt">
              <v:stroke endarrow="open"/>
            </v:shape>
          </v:group>
        </w:pict>
      </w:r>
      <w:r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设计本身的机械结构需求，比如板内无定位孔和光学点，或者有器件距板边太近，为了节约成本，免开载具，需拼板。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有时</w:t>
      </w:r>
      <w:r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为了拼板后防止器件伸入另一单元，需要旋转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拼板，将元件放置在板子两端，</w:t>
      </w:r>
      <w:r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防止贴片撞件</w:t>
      </w:r>
    </w:p>
    <w:p w:rsidR="001027F0" w:rsidRDefault="001027F0" w:rsidP="001027F0">
      <w:pPr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</w:pPr>
    </w:p>
    <w:p w:rsidR="001027F0" w:rsidRDefault="001027F0" w:rsidP="001027F0">
      <w:pPr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</w:pPr>
    </w:p>
    <w:p w:rsidR="001027F0" w:rsidRDefault="001027F0" w:rsidP="001027F0">
      <w:pPr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</w:pPr>
    </w:p>
    <w:p w:rsidR="001027F0" w:rsidRDefault="001027F0" w:rsidP="001027F0">
      <w:pPr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</w:pPr>
    </w:p>
    <w:p w:rsidR="001027F0" w:rsidRPr="00757763" w:rsidRDefault="001027F0" w:rsidP="001027F0">
      <w:pPr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</w:pPr>
    </w:p>
    <w:p w:rsidR="001027F0" w:rsidRPr="001E14A9" w:rsidRDefault="001027F0" w:rsidP="001027F0">
      <w:pPr>
        <w:ind w:firstLineChars="400" w:firstLine="840"/>
        <w:rPr>
          <w:rFonts w:ascii="Arial" w:hAnsi="Arial" w:cs="Arial"/>
          <w:smallCaps/>
          <w:color w:val="333333"/>
          <w:shd w:val="clear" w:color="auto" w:fill="FFFFFF"/>
          <w:lang w:eastAsia="zh-CN"/>
        </w:rPr>
      </w:pPr>
      <w:r w:rsidRPr="001E14A9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（</w:t>
      </w:r>
      <w:r w:rsidRPr="001E14A9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2</w:t>
      </w:r>
      <w:r w:rsidRPr="001E14A9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）元器件焊盘靠</w:t>
      </w:r>
      <w:r w:rsidRPr="001E14A9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PCB</w:t>
      </w:r>
      <w:r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板边太近。比如</w:t>
      </w:r>
      <w:r w:rsidRPr="001E14A9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器件到板边的距离小于</w:t>
      </w:r>
      <w:r w:rsidRPr="001E14A9"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4mm.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为了避免贴片时开载具，需要拼板。</w:t>
      </w:r>
    </w:p>
    <w:p w:rsidR="001027F0" w:rsidRPr="00AA4AF2" w:rsidRDefault="001027F0" w:rsidP="001027F0">
      <w:pPr>
        <w:ind w:firstLineChars="400" w:firstLine="840"/>
        <w:rPr>
          <w:rFonts w:ascii="Arial" w:hAnsi="Arial" w:cs="Arial"/>
          <w:smallCaps/>
          <w:color w:val="333333"/>
          <w:shd w:val="clear" w:color="auto" w:fill="FFFFFF"/>
          <w:lang w:eastAsia="zh-CN"/>
        </w:rPr>
      </w:pPr>
      <w:r w:rsidRPr="001E14A9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（</w:t>
      </w:r>
      <w:r w:rsidRPr="001E14A9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3</w:t>
      </w:r>
      <w:r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）需要焊锡的测试点靠板边太近，</w:t>
      </w:r>
      <w:r w:rsidRPr="001E14A9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小于</w:t>
      </w:r>
      <w:r w:rsidRPr="001E14A9"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4mm</w:t>
      </w:r>
      <w:r w:rsidRPr="001E14A9"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。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为了避免开治具，需要拼板。</w:t>
      </w:r>
    </w:p>
    <w:p w:rsidR="001027F0" w:rsidRPr="001E14A9" w:rsidRDefault="001027F0" w:rsidP="001027F0">
      <w:pPr>
        <w:ind w:firstLineChars="400" w:firstLine="840"/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</w:pPr>
      <w:r w:rsidRPr="001E14A9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（</w:t>
      </w:r>
      <w:r w:rsidRPr="001E14A9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4</w:t>
      </w:r>
      <w:r w:rsidRPr="001E14A9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）不规则外形或尺寸过小，不能顺利通过组装生产线。比如说</w:t>
      </w:r>
      <w:r w:rsidRPr="001E14A9"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PCB</w:t>
      </w:r>
      <w:r w:rsidRPr="001E14A9"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的单元尺寸小于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50*50mm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或者一些圆形或异形板等。</w:t>
      </w:r>
    </w:p>
    <w:p w:rsidR="001027F0" w:rsidRPr="00C26FF7" w:rsidRDefault="001027F0" w:rsidP="001027F0">
      <w:pPr>
        <w:pStyle w:val="a6"/>
        <w:ind w:left="1020"/>
        <w:rPr>
          <w:rFonts w:ascii="Arial" w:hAnsi="Arial" w:cs="Arial"/>
          <w:smallCaps/>
          <w:color w:val="333333"/>
          <w:shd w:val="clear" w:color="auto" w:fill="FFFFFF"/>
          <w:lang w:eastAsia="zh-CN"/>
        </w:rPr>
      </w:pPr>
      <w:r w:rsidRPr="00C26FF7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（</w:t>
      </w:r>
      <w:r w:rsidRPr="00C26FF7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5</w:t>
      </w:r>
      <w:r w:rsidRPr="00C26FF7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）为</w:t>
      </w:r>
      <w:r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了</w:t>
      </w:r>
      <w:r w:rsidRPr="00C26FF7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提高</w:t>
      </w:r>
      <w:r w:rsidRPr="00C26FF7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PCB</w:t>
      </w:r>
      <w:r w:rsidRPr="00C26FF7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组装生产效率</w:t>
      </w:r>
      <w:r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。</w:t>
      </w:r>
    </w:p>
    <w:p w:rsidR="001027F0" w:rsidRPr="00C26FF7" w:rsidRDefault="001027F0" w:rsidP="001027F0">
      <w:pPr>
        <w:pStyle w:val="a6"/>
        <w:numPr>
          <w:ilvl w:val="0"/>
          <w:numId w:val="7"/>
        </w:numPr>
        <w:rPr>
          <w:rFonts w:ascii="Arial" w:hAnsi="Arial" w:cs="Arial"/>
          <w:smallCaps/>
          <w:color w:val="333333"/>
          <w:shd w:val="clear" w:color="auto" w:fill="FFFFFF"/>
          <w:lang w:eastAsia="zh-CN"/>
        </w:rPr>
      </w:pP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拼板的尺寸会对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PCB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生产时的材料利用率和生产拼板尺寸产生直接影响，甚至是显著影响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PCB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的价格。而拼板中边条的数量、宽度、位置、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PCB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单元的数量、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PCB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单元的排列方式、连接的方式、</w:t>
      </w:r>
      <w:r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单元中间的铣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槽宽</w:t>
      </w:r>
      <w:r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度</w:t>
      </w:r>
      <w:r w:rsidRPr="00E5708B"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都将影响到拼板尺寸。</w:t>
      </w:r>
      <w:r>
        <w:rPr>
          <w:rFonts w:ascii="Arial" w:hAnsi="Arial" w:cs="Arial"/>
          <w:color w:val="363636"/>
          <w:sz w:val="21"/>
          <w:szCs w:val="21"/>
          <w:shd w:val="clear" w:color="auto" w:fill="F7FCFF"/>
          <w:lang w:eastAsia="zh-CN"/>
        </w:rPr>
        <w:t>这点是和成本有很大的关系，通常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PCB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工厂会特别关注此点，特别是量产。</w:t>
      </w:r>
    </w:p>
    <w:p w:rsidR="001027F0" w:rsidRPr="00C008AC" w:rsidRDefault="001027F0" w:rsidP="001027F0">
      <w:pPr>
        <w:pStyle w:val="a6"/>
        <w:numPr>
          <w:ilvl w:val="0"/>
          <w:numId w:val="7"/>
        </w:numPr>
        <w:rPr>
          <w:rFonts w:ascii="Arial" w:hAnsi="Arial" w:cs="Arial"/>
          <w:smallCaps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一些特殊的工艺需要拼板，比如半孔板、金手指板等。</w:t>
      </w:r>
    </w:p>
    <w:p w:rsidR="001027F0" w:rsidRPr="00757763" w:rsidRDefault="001027F0" w:rsidP="001027F0">
      <w:pPr>
        <w:pStyle w:val="a6"/>
        <w:numPr>
          <w:ilvl w:val="0"/>
          <w:numId w:val="7"/>
        </w:numPr>
        <w:rPr>
          <w:rFonts w:ascii="Arial" w:hAnsi="Arial" w:cs="Arial"/>
          <w:smallCaps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lastRenderedPageBreak/>
        <w:t>生产时的一些关键工序需要，比如说成型后的水洗流程，如果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PCB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成品尺寸太小，就容易跌落进水洗缸中，通常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PCB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成品尺寸小于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80*80mm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7FCFF"/>
          <w:lang w:eastAsia="zh-CN"/>
        </w:rPr>
        <w:t>就要拼板。</w:t>
      </w:r>
    </w:p>
    <w:p w:rsidR="001027F0" w:rsidRDefault="001027F0" w:rsidP="001027F0">
      <w:pPr>
        <w:ind w:firstLineChars="200" w:firstLine="440"/>
        <w:rPr>
          <w:rFonts w:ascii="Arial" w:hAnsi="Arial" w:cs="Arial"/>
          <w:smallCaps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smallCaps/>
          <w:color w:val="333333"/>
          <w:shd w:val="clear" w:color="auto" w:fill="FFFFFF"/>
          <w:lang w:eastAsia="zh-CN"/>
        </w:rPr>
        <w:t>我们对</w:t>
      </w:r>
      <w:r>
        <w:rPr>
          <w:rFonts w:ascii="Arial" w:hAnsi="Arial" w:cs="Arial" w:hint="eastAsia"/>
          <w:smallCaps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smallCaps/>
          <w:color w:val="333333"/>
          <w:shd w:val="clear" w:color="auto" w:fill="FFFFFF"/>
          <w:lang w:eastAsia="zh-CN"/>
        </w:rPr>
        <w:t>做拼板时，如果单板是一个异形的板子，通常不需做特别的标示，就能从外观上看出设计者的拼板意图。如下图从单元的外形中，我们就能看出设计工程师是希望做旋转拼板的。</w:t>
      </w:r>
    </w:p>
    <w:p w:rsidR="001027F0" w:rsidRPr="00E5708B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/>
          <w:noProof/>
          <w:color w:val="333333"/>
          <w:shd w:val="clear" w:color="auto" w:fill="FFFFFF"/>
          <w:lang w:eastAsia="zh-CN" w:bidi="ar-SA"/>
        </w:rPr>
        <w:drawing>
          <wp:inline distT="0" distB="0" distL="0" distR="0">
            <wp:extent cx="2395780" cy="3424686"/>
            <wp:effectExtent l="0" t="0" r="5080" b="4445"/>
            <wp:docPr id="23" name="图片 23" descr="C:\Users\ADMINI~1\AppData\Local\Temp\WeChat Files\535547348639196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53554734863919669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8381" t="10193" r="34401" b="5271"/>
                    <a:stretch/>
                  </pic:blipFill>
                  <pic:spPr bwMode="auto">
                    <a:xfrm>
                      <a:off x="0" y="0"/>
                      <a:ext cx="2404843" cy="343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7F0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但是对于一些外形中规中矩的板子，我们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设计工程师拼板后如果不添加拼板标示的话，那么板厂的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CAM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工程师有很大可能，无法真正的领会到我们拼板的设计意图。如下图，如果没有拼板标示，我们的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CAM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工程师可以拼成顺拼，也可以是旋转，或者是阴阳，更要命的是碰到一个标新立异的主，会给你整出来个镜像拼板。</w:t>
      </w:r>
    </w:p>
    <w:p w:rsidR="001027F0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 w:rsidRPr="00757763">
        <w:rPr>
          <w:rFonts w:ascii="Arial" w:hAnsi="Arial" w:cs="Arial"/>
          <w:noProof/>
          <w:color w:val="333333"/>
          <w:shd w:val="clear" w:color="auto" w:fill="FFFFFF"/>
          <w:lang w:eastAsia="zh-CN" w:bidi="ar-SA"/>
        </w:rPr>
        <w:drawing>
          <wp:inline distT="0" distB="0" distL="0" distR="0">
            <wp:extent cx="3329797" cy="1645762"/>
            <wp:effectExtent l="0" t="0" r="4445" b="0"/>
            <wp:docPr id="74756" name="图片 46" descr="2014-07-14_152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6" name="图片 46" descr="2014-07-14_1521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509" b="12067"/>
                    <a:stretch/>
                  </pic:blipFill>
                  <pic:spPr bwMode="auto">
                    <a:xfrm>
                      <a:off x="0" y="0"/>
                      <a:ext cx="3339891" cy="165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7F0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lastRenderedPageBreak/>
        <w:t>所以说通常碰到此类情况，我们在制板前做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DFM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检查时，会让客户的设计工程师添加上拼板标示防止出错。设计工程师们都很愿意配合修改添加，但是他们也会加出一些神奇的拼板标示。如下图的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T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版本</w:t>
      </w:r>
    </w:p>
    <w:p w:rsidR="001027F0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 w:rsidRPr="00F81363">
        <w:rPr>
          <w:rFonts w:ascii="Arial" w:hAnsi="Arial" w:cs="Arial"/>
          <w:noProof/>
          <w:color w:val="333333"/>
          <w:shd w:val="clear" w:color="auto" w:fill="FFFFFF"/>
          <w:lang w:eastAsia="zh-CN" w:bidi="ar-SA"/>
        </w:rPr>
        <w:drawing>
          <wp:inline distT="0" distB="0" distL="0" distR="0">
            <wp:extent cx="3726612" cy="1960354"/>
            <wp:effectExtent l="0" t="0" r="7620" b="1905"/>
            <wp:docPr id="75778" name="内容占位符 3" descr="2015-03-04_182332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8" name="内容占位符 3" descr="2015-03-04_182332.jpg"/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567" cy="196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027F0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还有下面的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A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版本</w:t>
      </w:r>
    </w:p>
    <w:p w:rsidR="001027F0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 w:rsidRPr="00F81363">
        <w:rPr>
          <w:rFonts w:ascii="Arial" w:hAnsi="Arial" w:cs="Arial"/>
          <w:noProof/>
          <w:color w:val="333333"/>
          <w:shd w:val="clear" w:color="auto" w:fill="FFFFFF"/>
          <w:lang w:eastAsia="zh-CN" w:bidi="ar-SA"/>
        </w:rPr>
        <w:drawing>
          <wp:inline distT="0" distB="0" distL="0" distR="0">
            <wp:extent cx="2038286" cy="2421779"/>
            <wp:effectExtent l="0" t="0" r="635" b="0"/>
            <wp:docPr id="75782" name="图片 6" descr="2015-03-27_152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2" name="图片 6" descr="2015-03-27_152722.jp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58" cy="242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027F0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但是这样加标示真的好吗，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A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和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T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镜像一下不还是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A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和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T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吗，更让人心跳的还有一次客户的工程师给我们加了个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X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，瞬间让人有了一种泪奔的感觉。</w:t>
      </w:r>
    </w:p>
    <w:p w:rsidR="001027F0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346385" cy="1767176"/>
            <wp:effectExtent l="0" t="0" r="0" b="5080"/>
            <wp:docPr id="27" name="图片 27" descr="http://img.idol001.com/origin/2015/01/18/0318b309e83922a767f7d6cfa6ea81c81421555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idol001.com/origin/2015/01/18/0318b309e83922a767f7d6cfa6ea81c814215554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5365" b="9320"/>
                    <a:stretch/>
                  </pic:blipFill>
                  <pic:spPr bwMode="auto">
                    <a:xfrm>
                      <a:off x="0" y="0"/>
                      <a:ext cx="2343922" cy="17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7F0" w:rsidRDefault="001027F0" w:rsidP="001027F0">
      <w:pPr>
        <w:ind w:firstLineChars="200" w:firstLine="440"/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lastRenderedPageBreak/>
        <w:t>那么我们正确的拼板标示要加什么东东比较清晰明了呢。</w:t>
      </w:r>
      <w:r w:rsidRPr="000850ED">
        <w:rPr>
          <w:rFonts w:ascii="Arial" w:hAnsi="Arial" w:cs="Arial"/>
          <w:color w:val="333333"/>
          <w:lang w:eastAsia="zh-CN"/>
        </w:rPr>
        <w:t>在这最关键的</w:t>
      </w:r>
      <w:r w:rsidRPr="000850ED">
        <w:rPr>
          <w:rFonts w:ascii="Arial" w:hAnsi="Arial" w:cs="Arial" w:hint="eastAsia"/>
          <w:color w:val="333333"/>
          <w:lang w:eastAsia="zh-CN"/>
        </w:rPr>
        <w:t>时刻</w:t>
      </w:r>
      <w:r w:rsidRPr="000850ED">
        <w:rPr>
          <w:rFonts w:ascii="Arial" w:hAnsi="Arial" w:cs="Arial"/>
          <w:color w:val="333333"/>
          <w:lang w:eastAsia="zh-CN"/>
        </w:rPr>
        <w:t>，我们必须推出世间上最恐怖最吓人的独门暗器，来</w:t>
      </w:r>
      <w:r>
        <w:rPr>
          <w:rFonts w:ascii="Arial" w:hAnsi="Arial" w:cs="Arial"/>
          <w:color w:val="333333"/>
          <w:lang w:eastAsia="zh-CN"/>
        </w:rPr>
        <w:t>让</w:t>
      </w:r>
      <w:r w:rsidRPr="000850ED">
        <w:rPr>
          <w:rFonts w:ascii="Arial" w:hAnsi="Arial" w:cs="Arial"/>
          <w:color w:val="333333"/>
          <w:lang w:eastAsia="zh-CN"/>
        </w:rPr>
        <w:t>大家扭</w:t>
      </w:r>
      <w:r>
        <w:rPr>
          <w:rFonts w:ascii="Arial" w:hAnsi="Arial" w:cs="Arial"/>
          <w:color w:val="333333"/>
          <w:lang w:eastAsia="zh-CN"/>
        </w:rPr>
        <w:t>转</w:t>
      </w:r>
      <w:r w:rsidRPr="000850ED">
        <w:rPr>
          <w:rFonts w:ascii="Arial" w:hAnsi="Arial" w:cs="Arial"/>
          <w:color w:val="333333"/>
          <w:lang w:eastAsia="zh-CN"/>
        </w:rPr>
        <w:t>拼板</w:t>
      </w:r>
      <w:r>
        <w:rPr>
          <w:rFonts w:ascii="Arial" w:hAnsi="Arial" w:cs="Arial"/>
          <w:color w:val="333333"/>
          <w:lang w:eastAsia="zh-CN"/>
        </w:rPr>
        <w:t>加标示</w:t>
      </w:r>
      <w:r w:rsidRPr="000850ED">
        <w:rPr>
          <w:rFonts w:ascii="Arial" w:hAnsi="Arial" w:cs="Arial"/>
          <w:color w:val="333333"/>
          <w:lang w:eastAsia="zh-CN"/>
        </w:rPr>
        <w:t>的</w:t>
      </w:r>
      <w:r w:rsidRPr="000850ED">
        <w:rPr>
          <w:rFonts w:ascii="Arial" w:hAnsi="Arial" w:cs="Arial" w:hint="eastAsia"/>
          <w:color w:val="333333"/>
          <w:lang w:eastAsia="zh-CN"/>
        </w:rPr>
        <w:t>被动</w:t>
      </w:r>
      <w:r w:rsidRPr="000850ED">
        <w:rPr>
          <w:rFonts w:ascii="Arial" w:hAnsi="Arial" w:cs="Arial"/>
          <w:color w:val="333333"/>
          <w:lang w:eastAsia="zh-CN"/>
        </w:rPr>
        <w:t>局面，那就现在大部分板厂都推崇的拼板标示</w:t>
      </w:r>
      <w:r w:rsidRPr="000850ED">
        <w:rPr>
          <w:rFonts w:ascii="Arial" w:hAnsi="Arial" w:cs="Arial" w:hint="eastAsia"/>
          <w:color w:val="333333"/>
          <w:lang w:eastAsia="zh-CN"/>
        </w:rPr>
        <w:t>---</w:t>
      </w:r>
      <w:r w:rsidRPr="000850ED">
        <w:rPr>
          <w:rFonts w:ascii="Arial" w:hAnsi="Arial" w:cs="Arial" w:hint="eastAsia"/>
          <w:b/>
          <w:color w:val="333333"/>
          <w:lang w:eastAsia="zh-CN"/>
        </w:rPr>
        <w:t>F</w:t>
      </w:r>
      <w:r>
        <w:rPr>
          <w:rFonts w:ascii="Arial" w:hAnsi="Arial" w:cs="Arial" w:hint="eastAsia"/>
          <w:color w:val="333333"/>
          <w:lang w:eastAsia="zh-CN"/>
        </w:rPr>
        <w:t>.</w:t>
      </w:r>
    </w:p>
    <w:p w:rsidR="001027F0" w:rsidRDefault="001027F0" w:rsidP="001027F0">
      <w:pPr>
        <w:ind w:firstLineChars="200" w:firstLine="440"/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 w:hint="eastAsia"/>
          <w:color w:val="333333"/>
          <w:lang w:eastAsia="zh-CN"/>
        </w:rPr>
        <w:t>为什么会是</w:t>
      </w:r>
      <w:r>
        <w:rPr>
          <w:rFonts w:ascii="Arial" w:hAnsi="Arial" w:cs="Arial"/>
          <w:color w:val="333333"/>
          <w:lang w:eastAsia="zh-CN"/>
        </w:rPr>
        <w:t>”</w:t>
      </w:r>
      <w:r>
        <w:rPr>
          <w:rFonts w:ascii="Arial" w:hAnsi="Arial" w:cs="Arial" w:hint="eastAsia"/>
          <w:color w:val="333333"/>
          <w:lang w:eastAsia="zh-CN"/>
        </w:rPr>
        <w:t>F</w:t>
      </w:r>
      <w:r>
        <w:rPr>
          <w:rFonts w:ascii="Arial" w:hAnsi="Arial" w:cs="Arial"/>
          <w:color w:val="333333"/>
          <w:lang w:eastAsia="zh-CN"/>
        </w:rPr>
        <w:t>”</w:t>
      </w:r>
      <w:r>
        <w:rPr>
          <w:rFonts w:ascii="Arial" w:hAnsi="Arial" w:cs="Arial" w:hint="eastAsia"/>
          <w:color w:val="333333"/>
          <w:lang w:eastAsia="zh-CN"/>
        </w:rPr>
        <w:t>呢，且看下面的图示</w:t>
      </w:r>
      <w:r>
        <w:rPr>
          <w:rFonts w:ascii="Arial" w:hAnsi="Arial" w:cs="Arial" w:hint="eastAsia"/>
          <w:color w:val="333333"/>
          <w:lang w:eastAsia="zh-CN"/>
        </w:rPr>
        <w:t>,</w:t>
      </w:r>
      <w:r>
        <w:rPr>
          <w:rFonts w:ascii="Arial" w:hAnsi="Arial" w:cs="Arial" w:hint="eastAsia"/>
          <w:color w:val="333333"/>
          <w:lang w:eastAsia="zh-CN"/>
        </w:rPr>
        <w:t>顺拼和旋转是不是一目了然，没有歧义。</w:t>
      </w:r>
    </w:p>
    <w:p w:rsidR="001027F0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477827"/>
            <wp:effectExtent l="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F0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但是下图的镜像和阴阳拼板，还是要和大家强调一番，二者是有本质上的区别。阴阳拼板只是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层的面向上发生了变化，但是器件的坐标和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PIN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排列是没有变化的。看下图中阴阳拼板它一半是顶层线，一半是底层线路，这样在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SMD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贴片时能共用一张钢网，提高贴片机的效率。但是大部分工艺还是不建议使用阴阳拼板，如背钻、盲埋孔或者过波峰焊接等工艺。此类拼板标示我们不但要加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F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，通常还要把顶底层的面向标示出来。</w:t>
      </w:r>
    </w:p>
    <w:p w:rsidR="001027F0" w:rsidRPr="007E675B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镜像拼板再次强调大家千万不要使用，前面已经说过了会发生器件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PIN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排列和坐标的改变。后果大家都很清楚。</w:t>
      </w:r>
    </w:p>
    <w:p w:rsidR="001027F0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523611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F0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lastRenderedPageBreak/>
        <w:t>所以说拼板标示就是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PCB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拼板图上的那颗美人痣，点好了画龙点睛，倾城倾国，点不好克板，会出大乱子的。</w:t>
      </w:r>
    </w:p>
    <w:p w:rsidR="001027F0" w:rsidRPr="006E2708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赵理工正目不转睛的盯着电脑屏幕，听着大师兄侃侃而谈。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突然一只滑腻的小手伸了过来，将他的手给抓住，然后拉了他一下。赵理工扭头一看林如烟脸色羞红，瞪着一双黑溜溜的眼睛看着他。</w:t>
      </w:r>
    </w:p>
    <w:p w:rsidR="001027F0" w:rsidRPr="006E2708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“怎么了如烟”赵理工小声的问道。</w:t>
      </w:r>
    </w:p>
    <w:p w:rsidR="001027F0" w:rsidRPr="006E2708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“走不走呀，大师兄都讲完了，我要回去改拼板了”如烟悄声道。</w:t>
      </w:r>
    </w:p>
    <w:p w:rsidR="001027F0" w:rsidRPr="006E2708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两个人一声不响回到座位，林如烟赶紧打开自己的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PCB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拼板图，悄悄的将上面的</w:t>
      </w:r>
      <w:r w:rsidRPr="006E2708">
        <w:rPr>
          <w:rFonts w:ascii="Arial" w:hAnsi="Arial" w:cs="Arial"/>
          <w:color w:val="333333"/>
          <w:shd w:val="clear" w:color="auto" w:fill="FFFFFF"/>
          <w:lang w:eastAsia="zh-CN"/>
        </w:rPr>
        <w:t>”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X</w:t>
      </w:r>
      <w:r w:rsidRPr="006E2708">
        <w:rPr>
          <w:rFonts w:ascii="Arial" w:hAnsi="Arial" w:cs="Arial"/>
          <w:color w:val="333333"/>
          <w:shd w:val="clear" w:color="auto" w:fill="FFFFFF"/>
          <w:lang w:eastAsia="zh-CN"/>
        </w:rPr>
        <w:t>”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改成了</w:t>
      </w:r>
      <w:r w:rsidRPr="006E2708">
        <w:rPr>
          <w:rFonts w:ascii="Arial" w:hAnsi="Arial" w:cs="Arial"/>
          <w:color w:val="333333"/>
          <w:shd w:val="clear" w:color="auto" w:fill="FFFFFF"/>
          <w:lang w:eastAsia="zh-CN"/>
        </w:rPr>
        <w:t>”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F</w:t>
      </w:r>
      <w:r w:rsidRPr="006E2708">
        <w:rPr>
          <w:rFonts w:ascii="Arial" w:hAnsi="Arial" w:cs="Arial"/>
          <w:color w:val="333333"/>
          <w:shd w:val="clear" w:color="auto" w:fill="FFFFFF"/>
          <w:lang w:eastAsia="zh-CN"/>
        </w:rPr>
        <w:t>”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.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然后扭头看着赵理工诡异的一笑。当赵理工打开自己的拼板图一下子惊呆了，嘴吧张成了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大大的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O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型。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因为自己的拼板图上赫然的出现了一排“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O</w:t>
      </w:r>
      <w:r w:rsidRPr="006E2708">
        <w:rPr>
          <w:rFonts w:ascii="Arial" w:hAnsi="Arial" w:cs="Arial"/>
          <w:color w:val="333333"/>
          <w:shd w:val="clear" w:color="auto" w:fill="FFFFFF"/>
          <w:lang w:eastAsia="zh-CN"/>
        </w:rPr>
        <w:t>”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的标示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，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不对呀，自己明明还没有加标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示呀。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赵理工正纳闷呢，抬头看到林如烟正望着自己笑得花枝招展，一下子就想到了问题的根源。</w:t>
      </w:r>
    </w:p>
    <w:p w:rsidR="001027F0" w:rsidRPr="006E2708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 w:rsidRPr="006E2708">
        <w:rPr>
          <w:rFonts w:ascii="Arial" w:hAnsi="Arial" w:cs="Arial"/>
          <w:color w:val="333333"/>
          <w:shd w:val="clear" w:color="auto" w:fill="FFFFFF"/>
          <w:lang w:eastAsia="zh-CN"/>
        </w:rPr>
        <w:t>“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林如烟，你又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想阴我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看我出丑，你想害死我呀，你得对我负责。“</w:t>
      </w:r>
    </w:p>
    <w:p w:rsidR="001027F0" w:rsidRPr="006E2708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“负责，负责容易呀，赵理工，上次我不是给你戴了个手表，忘记了吗？这次你过来我给你掐个项链，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保准是个大个的，带上我的项链本姑娘才能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对你负责。”</w:t>
      </w:r>
    </w:p>
    <w:p w:rsidR="001027F0" w:rsidRPr="004A47DD" w:rsidRDefault="001027F0" w:rsidP="001027F0">
      <w:pPr>
        <w:ind w:firstLineChars="200" w:firstLine="440"/>
        <w:rPr>
          <w:rFonts w:ascii="Arial" w:hAnsi="Arial" w:cs="Arial"/>
          <w:color w:val="333333"/>
          <w:shd w:val="clear" w:color="auto" w:fill="FFFFFF"/>
          <w:lang w:eastAsia="zh-CN"/>
        </w:rPr>
      </w:pPr>
      <w:r w:rsidRPr="006E2708">
        <w:rPr>
          <w:rFonts w:ascii="Arial" w:hAnsi="Arial" w:cs="Arial"/>
          <w:color w:val="333333"/>
          <w:shd w:val="clear" w:color="auto" w:fill="FFFFFF"/>
          <w:lang w:eastAsia="zh-CN"/>
        </w:rPr>
        <w:t>“</w:t>
      </w:r>
      <w:r w:rsidRPr="006E2708">
        <w:rPr>
          <w:rFonts w:ascii="Arial" w:hAnsi="Arial" w:cs="Arial" w:hint="eastAsia"/>
          <w:color w:val="333333"/>
          <w:shd w:val="clear" w:color="auto" w:fill="FFFFFF"/>
          <w:lang w:eastAsia="zh-CN"/>
        </w:rPr>
        <w:t>我</w:t>
      </w:r>
      <w:r w:rsidRPr="006E2708">
        <w:rPr>
          <w:rFonts w:ascii="Arial" w:hAnsi="Arial" w:cs="Arial"/>
          <w:color w:val="333333"/>
          <w:shd w:val="clear" w:color="auto" w:fill="FFFFFF"/>
          <w:lang w:eastAsia="zh-CN"/>
        </w:rPr>
        <w:t>……”</w:t>
      </w:r>
      <w:r w:rsidRPr="006E2708">
        <w:rPr>
          <w:rFonts w:ascii="Arial" w:hAnsi="Arial" w:cs="Arial"/>
          <w:color w:val="333333"/>
          <w:shd w:val="clear" w:color="auto" w:fill="FFFFFF"/>
          <w:lang w:eastAsia="zh-CN"/>
        </w:rPr>
        <w:t>赵理工缩了脖子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一下子</w:t>
      </w:r>
      <w:bookmarkStart w:id="0" w:name="_GoBack"/>
      <w:bookmarkEnd w:id="0"/>
      <w:r w:rsidRPr="006E2708">
        <w:rPr>
          <w:rFonts w:ascii="Arial" w:hAnsi="Arial" w:cs="Arial"/>
          <w:color w:val="333333"/>
          <w:shd w:val="clear" w:color="auto" w:fill="FFFFFF"/>
          <w:lang w:eastAsia="zh-CN"/>
        </w:rPr>
        <w:t>哑火了。</w:t>
      </w:r>
    </w:p>
    <w:p w:rsidR="001027F0" w:rsidRPr="000F1DAE" w:rsidRDefault="001027F0" w:rsidP="001027F0">
      <w:pPr>
        <w:spacing w:after="0" w:line="360" w:lineRule="auto"/>
        <w:rPr>
          <w:noProof/>
          <w:lang w:eastAsia="zh-CN" w:bidi="ar-SA"/>
        </w:rPr>
      </w:pPr>
    </w:p>
    <w:p w:rsidR="001027F0" w:rsidRPr="00144C52" w:rsidRDefault="001027F0" w:rsidP="001027F0">
      <w:pPr>
        <w:spacing w:after="0" w:line="360" w:lineRule="auto"/>
        <w:rPr>
          <w:noProof/>
          <w:lang w:eastAsia="zh-CN" w:bidi="ar-SA"/>
        </w:rPr>
      </w:pPr>
    </w:p>
    <w:p w:rsidR="0028387B" w:rsidRPr="001027F0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8387B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</w:t>
      </w:r>
      <w:r>
        <w:rPr>
          <w:rFonts w:hint="eastAsia"/>
          <w:lang w:eastAsia="zh-CN"/>
        </w:rPr>
        <w:lastRenderedPageBreak/>
        <w:t>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7DA" w:rsidRDefault="00BC17DA" w:rsidP="005616D4">
      <w:r>
        <w:separator/>
      </w:r>
    </w:p>
  </w:endnote>
  <w:endnote w:type="continuationSeparator" w:id="1">
    <w:p w:rsidR="00BC17DA" w:rsidRDefault="00BC17DA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33A94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A33A94" w:rsidRPr="00A33A94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A33A94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7DA" w:rsidRDefault="00BC17DA" w:rsidP="005616D4">
      <w:r>
        <w:separator/>
      </w:r>
    </w:p>
  </w:footnote>
  <w:footnote w:type="continuationSeparator" w:id="1">
    <w:p w:rsidR="00BC17DA" w:rsidRDefault="00BC17DA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A33A94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33CD6"/>
    <w:multiLevelType w:val="hybridMultilevel"/>
    <w:tmpl w:val="624C5B54"/>
    <w:lvl w:ilvl="0" w:tplc="B516AD64">
      <w:start w:val="1"/>
      <w:numFmt w:val="decimal"/>
      <w:lvlText w:val="（%1）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4287846"/>
    <w:multiLevelType w:val="hybridMultilevel"/>
    <w:tmpl w:val="349C9D5E"/>
    <w:lvl w:ilvl="0" w:tplc="EEC8EDAA">
      <w:start w:val="1"/>
      <w:numFmt w:val="decimal"/>
      <w:lvlText w:val="%1.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027F0"/>
    <w:rsid w:val="001178E8"/>
    <w:rsid w:val="00154707"/>
    <w:rsid w:val="00165DA0"/>
    <w:rsid w:val="00181B52"/>
    <w:rsid w:val="001C6207"/>
    <w:rsid w:val="001D5F2F"/>
    <w:rsid w:val="001F5E4C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316D31"/>
    <w:rsid w:val="003463C4"/>
    <w:rsid w:val="0036372F"/>
    <w:rsid w:val="003C1530"/>
    <w:rsid w:val="003D67FD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E2312"/>
    <w:rsid w:val="0063370F"/>
    <w:rsid w:val="0063721D"/>
    <w:rsid w:val="00641F90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33A94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17DA"/>
    <w:rsid w:val="00BC2751"/>
    <w:rsid w:val="00BE1443"/>
    <w:rsid w:val="00C22BF8"/>
    <w:rsid w:val="00C35BBD"/>
    <w:rsid w:val="00C77FBF"/>
    <w:rsid w:val="00CA45AE"/>
    <w:rsid w:val="00CD4EE7"/>
    <w:rsid w:val="00D06E61"/>
    <w:rsid w:val="00D348F9"/>
    <w:rsid w:val="00D54EB5"/>
    <w:rsid w:val="00D71621"/>
    <w:rsid w:val="00D76EC2"/>
    <w:rsid w:val="00D92E60"/>
    <w:rsid w:val="00DA4110"/>
    <w:rsid w:val="00DB566D"/>
    <w:rsid w:val="00DD491F"/>
    <w:rsid w:val="00E4007D"/>
    <w:rsid w:val="00E57AFA"/>
    <w:rsid w:val="00E63C29"/>
    <w:rsid w:val="00EA23CE"/>
    <w:rsid w:val="00EC1235"/>
    <w:rsid w:val="00ED7936"/>
    <w:rsid w:val="00F2059C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#00b0f0" shadowcolor="none"/>
    </o:shapedefaults>
    <o:shapelayout v:ext="edit">
      <o:idmap v:ext="edit" data="1"/>
      <o:rules v:ext="edit">
        <o:r id="V:Rule1" type="connector" idref="#直接箭头连接符 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1</TotalTime>
  <Pages>7</Pages>
  <Words>485</Words>
  <Characters>2765</Characters>
  <Application>Microsoft Office Word</Application>
  <DocSecurity>0</DocSecurity>
  <Lines>23</Lines>
  <Paragraphs>6</Paragraphs>
  <ScaleCrop>false</ScaleCrop>
  <Company>WwW.YlmF.CoM</Company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2018-09-04T02:07:00Z</dcterms:created>
  <dcterms:modified xsi:type="dcterms:W3CDTF">2018-09-04T02:07:00Z</dcterms:modified>
</cp:coreProperties>
</file>